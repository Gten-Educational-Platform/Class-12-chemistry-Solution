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BFE33" w14:textId="09C9B320" w:rsidR="00F42427" w:rsidRDefault="00246037" w:rsidP="00246037">
      <w:pPr>
        <w:pStyle w:val="Heading2"/>
      </w:pPr>
      <w:r>
        <w:rPr>
          <w:rFonts w:hint="eastAsia"/>
        </w:rPr>
        <w:t>A</w:t>
      </w:r>
      <w:r>
        <w:t xml:space="preserve">NSWER KEY </w:t>
      </w:r>
    </w:p>
    <w:p w14:paraId="19E989A0" w14:textId="77777777" w:rsidR="00246037" w:rsidRPr="008728C1" w:rsidRDefault="00246037" w:rsidP="00246037"/>
    <w:p w14:paraId="0DB3C0D9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>Significant figures, Units for measurement, Matter and Separation of mixture</w:t>
      </w:r>
    </w:p>
    <w:tbl>
      <w:tblPr>
        <w:tblW w:w="9234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0"/>
        <w:gridCol w:w="993"/>
        <w:gridCol w:w="850"/>
        <w:gridCol w:w="993"/>
        <w:gridCol w:w="851"/>
        <w:gridCol w:w="992"/>
        <w:gridCol w:w="851"/>
        <w:gridCol w:w="992"/>
        <w:gridCol w:w="851"/>
      </w:tblGrid>
      <w:tr w:rsidR="00F42427" w:rsidRPr="008728C1" w14:paraId="4ED7E3EE" w14:textId="77777777" w:rsidTr="00F42427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3FA01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927AFD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3290C7E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7751E71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1C1B7F6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5F44E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686A6B9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55AECCE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DF8CC6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3CC78F7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70AE2708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B500C8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8FDAC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6DED83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E185AB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75DF26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A2A43D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279A62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FE853E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EE88D8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1A8B64F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1EB2E7C7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641C580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E6A547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0375B7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6BC658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48EE31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8AA283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2D6B24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182533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FC0384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1C3B017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7FD96549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507278B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16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28DB98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21360F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C7B8CF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ADACF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75CBB7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B90ABD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19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81DD26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B1E0EE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0B2E074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0DAA1A13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520F9A7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21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BA5349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nil"/>
            </w:tcBorders>
            <w:shd w:val="pct25" w:color="000000" w:fill="FFFFFF"/>
          </w:tcPr>
          <w:p w14:paraId="4BDEBC7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22</w:t>
            </w:r>
          </w:p>
        </w:tc>
        <w:tc>
          <w:tcPr>
            <w:tcW w:w="850" w:type="dxa"/>
            <w:tcBorders>
              <w:top w:val="single" w:sz="4" w:space="0" w:color="000000"/>
              <w:bottom w:val="nil"/>
            </w:tcBorders>
            <w:shd w:val="pct10" w:color="000000" w:fill="FFFFFF"/>
          </w:tcPr>
          <w:p w14:paraId="3AF15C5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586FCB5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23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53D8DE1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41CCDA2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24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6AD9835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3590D93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10EA757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7E816DC3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51B7005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26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12" w:space="0" w:color="008080"/>
            </w:tcBorders>
            <w:shd w:val="pct10" w:color="000000" w:fill="FFFFFF"/>
          </w:tcPr>
          <w:p w14:paraId="74945D8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12" w:space="0" w:color="008080"/>
            </w:tcBorders>
            <w:shd w:val="pct25" w:color="000000" w:fill="FFFFFF"/>
          </w:tcPr>
          <w:p w14:paraId="7AD5A53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27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12" w:space="0" w:color="008080"/>
            </w:tcBorders>
            <w:shd w:val="pct10" w:color="000000" w:fill="FFFFFF"/>
          </w:tcPr>
          <w:p w14:paraId="712F20D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80BC26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362EC63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B76CDB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57BE1BD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33E58A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79DBC0D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465CCFA5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20" w:after="20" w:line="264" w:lineRule="auto"/>
        <w:jc w:val="both"/>
        <w:rPr>
          <w:rFonts w:ascii="Arial" w:hAnsi="Arial" w:cs="Arial"/>
          <w:sz w:val="36"/>
          <w:szCs w:val="36"/>
        </w:rPr>
      </w:pPr>
    </w:p>
    <w:p w14:paraId="7196C5E1" w14:textId="77777777" w:rsidR="00F42427" w:rsidRPr="008728C1" w:rsidRDefault="00F42427" w:rsidP="00F42427">
      <w:pPr>
        <w:pStyle w:val="Heading2"/>
        <w:rPr>
          <w:sz w:val="36"/>
          <w:szCs w:val="36"/>
        </w:rPr>
      </w:pPr>
      <w:r w:rsidRPr="008728C1">
        <w:rPr>
          <w:sz w:val="36"/>
          <w:szCs w:val="36"/>
        </w:rPr>
        <w:t>Laws of chemical combination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02FEAF68" w14:textId="77777777" w:rsidTr="00F42427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03239E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1E3515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68B55AD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1069CB5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45AA59B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333F9EA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AB69E8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3AED42F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3B2DE87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B3C4A6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548362ED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7F9BCA9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6B7402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F25AF9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3CD813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DE289D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6CE26A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DAD240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64C71E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DBA250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292A3D6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278B63F5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F77004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351958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BE1522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E1A59C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3F3AB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60AC0C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5938FD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9018E9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BC6D5E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36098DA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581F23EB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29867B4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273350D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6B22FD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2CE200C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543C80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45E6FB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5EFB28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07A13EC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4FF2792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241F196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600CABD8" w14:textId="77777777" w:rsidTr="00F42427">
        <w:tc>
          <w:tcPr>
            <w:tcW w:w="1011" w:type="dxa"/>
            <w:tcBorders>
              <w:top w:val="single" w:sz="4" w:space="0" w:color="auto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3DB1C67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6818744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D3119C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2FB71FF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1F53234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537DF42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220C31F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48E5BA9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03499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6CDFC81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61295702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40" w:after="40"/>
        <w:jc w:val="both"/>
        <w:rPr>
          <w:rFonts w:ascii="Arial" w:hAnsi="Arial" w:cs="Arial"/>
          <w:b/>
          <w:sz w:val="36"/>
          <w:szCs w:val="36"/>
        </w:rPr>
      </w:pPr>
    </w:p>
    <w:p w14:paraId="09FBC3E4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lastRenderedPageBreak/>
        <w:t>Atomic, Molecular and Equivalent masses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3E58DC5C" w14:textId="77777777" w:rsidTr="00F42427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1A96C55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51D675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741201B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71D8C18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384BE7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368CC40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5148719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339B6A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3820B22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595F76A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35A97385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720A858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8B11FD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E1EB9B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BC6A58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EC9DB6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0F3D03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486E1B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58DCA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BADB3D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71D93A9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41CADD7B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0C185D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B3953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13B30D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6CD6E3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20AF49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95674A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4C56FF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566813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8783D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47E1F04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055C4051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1E9F98C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BB566C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935DC7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258270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ADE61A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05443C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BB88DB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221ABA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0C3F1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2823ED8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0C1C8B48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3F1C28F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65C2E6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96DC2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2DAA6F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944B23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B75C95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0B8DA0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E9121D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0CB68F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0687358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768EF91E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3E17EE7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7245CF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90F54B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C32847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90FBC3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BB469A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34676E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14B3A3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E05AE8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2B04E9E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2EA8D9CD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</w:tcBorders>
            <w:shd w:val="pct25" w:color="000000" w:fill="FFFFFF"/>
          </w:tcPr>
          <w:p w14:paraId="65F7F3C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31</w:t>
            </w:r>
          </w:p>
        </w:tc>
        <w:tc>
          <w:tcPr>
            <w:tcW w:w="851" w:type="dxa"/>
            <w:tcBorders>
              <w:top w:val="single" w:sz="4" w:space="0" w:color="000000"/>
            </w:tcBorders>
            <w:shd w:val="pct10" w:color="000000" w:fill="FFFFFF"/>
          </w:tcPr>
          <w:p w14:paraId="7450DBB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</w:tcBorders>
            <w:shd w:val="pct25" w:color="000000" w:fill="FFFFFF"/>
          </w:tcPr>
          <w:p w14:paraId="5D099F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32</w:t>
            </w:r>
          </w:p>
        </w:tc>
        <w:tc>
          <w:tcPr>
            <w:tcW w:w="851" w:type="dxa"/>
            <w:tcBorders>
              <w:top w:val="single" w:sz="4" w:space="0" w:color="000000"/>
            </w:tcBorders>
            <w:shd w:val="pct10" w:color="000000" w:fill="FFFFFF"/>
          </w:tcPr>
          <w:p w14:paraId="553C795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</w:tcBorders>
            <w:shd w:val="pct25" w:color="000000" w:fill="FFFFFF"/>
          </w:tcPr>
          <w:p w14:paraId="0C07C06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33</w:t>
            </w:r>
          </w:p>
        </w:tc>
        <w:tc>
          <w:tcPr>
            <w:tcW w:w="850" w:type="dxa"/>
            <w:tcBorders>
              <w:top w:val="single" w:sz="4" w:space="0" w:color="000000"/>
            </w:tcBorders>
            <w:shd w:val="pct10" w:color="000000" w:fill="FFFFFF"/>
          </w:tcPr>
          <w:p w14:paraId="206CA89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</w:tcBorders>
            <w:shd w:val="pct25" w:color="000000" w:fill="FFFFFF"/>
          </w:tcPr>
          <w:p w14:paraId="038CE17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34</w:t>
            </w:r>
          </w:p>
        </w:tc>
        <w:tc>
          <w:tcPr>
            <w:tcW w:w="850" w:type="dxa"/>
            <w:tcBorders>
              <w:top w:val="single" w:sz="4" w:space="0" w:color="000000"/>
            </w:tcBorders>
            <w:shd w:val="pct10" w:color="000000" w:fill="FFFFFF"/>
          </w:tcPr>
          <w:p w14:paraId="4EB2F4B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</w:tcBorders>
            <w:shd w:val="pct25" w:color="000000" w:fill="FFFFFF"/>
          </w:tcPr>
          <w:p w14:paraId="4263D45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35</w:t>
            </w:r>
          </w:p>
        </w:tc>
        <w:tc>
          <w:tcPr>
            <w:tcW w:w="851" w:type="dxa"/>
            <w:tcBorders>
              <w:top w:val="single" w:sz="4" w:space="0" w:color="000000"/>
              <w:right w:val="single" w:sz="12" w:space="0" w:color="008080"/>
            </w:tcBorders>
            <w:shd w:val="pct10" w:color="000000" w:fill="FFFFFF"/>
          </w:tcPr>
          <w:p w14:paraId="0AD5299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71363BFD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1EB8487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EBFEF0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4414FB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89CACA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D973AF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DBEAC9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6F0DF6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1B80A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C7D690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323332F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7189B45F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8A83D1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93C6F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E941A6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2C5DF3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C11669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298D93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CD1D54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8F06EA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AD186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30FD5C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27FA1AB4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AD9825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56B32A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C84119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1A348D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02E0D0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1B7F80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9B3FCF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8FD4FD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8EC2A4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171F548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34C27F1B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0DF418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FE2E07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DC9328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AA553D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38D57C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06D923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68EF38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520D6E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7E0845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1B41576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26650254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2492F83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54A164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6464F2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2577A7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100EA7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B30820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1EF9DF9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7303D73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564ECC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3BDCF30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64D690EE" w14:textId="77777777" w:rsidTr="00F42427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0C172AB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12" w:space="0" w:color="008080"/>
            </w:tcBorders>
            <w:shd w:val="pct10" w:color="000000" w:fill="FFFFFF"/>
          </w:tcPr>
          <w:p w14:paraId="6FCF161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12" w:space="0" w:color="008080"/>
            </w:tcBorders>
            <w:shd w:val="pct25" w:color="000000" w:fill="FFFFFF"/>
          </w:tcPr>
          <w:p w14:paraId="768F0EC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12" w:space="0" w:color="008080"/>
            </w:tcBorders>
            <w:shd w:val="pct10" w:color="000000" w:fill="FFFFFF"/>
          </w:tcPr>
          <w:p w14:paraId="6936B88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12" w:space="0" w:color="008080"/>
            </w:tcBorders>
            <w:shd w:val="pct25" w:color="000000" w:fill="FFFFFF"/>
          </w:tcPr>
          <w:p w14:paraId="735274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12" w:space="0" w:color="008080"/>
            </w:tcBorders>
            <w:shd w:val="pct10" w:color="000000" w:fill="FFFFFF"/>
          </w:tcPr>
          <w:p w14:paraId="3D52016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E0DE65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464ADB2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40C6DD9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28306D1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1682D86D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40" w:after="40"/>
        <w:jc w:val="both"/>
        <w:rPr>
          <w:rFonts w:ascii="Arial" w:hAnsi="Arial" w:cs="Arial"/>
          <w:b/>
          <w:sz w:val="36"/>
          <w:szCs w:val="36"/>
        </w:rPr>
      </w:pPr>
    </w:p>
    <w:p w14:paraId="34B57888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 xml:space="preserve">The mole </w:t>
      </w:r>
      <w:proofErr w:type="gramStart"/>
      <w:r w:rsidRPr="008728C1">
        <w:rPr>
          <w:sz w:val="36"/>
          <w:szCs w:val="36"/>
        </w:rPr>
        <w:t>concept</w:t>
      </w:r>
      <w:proofErr w:type="gramEnd"/>
      <w:r w:rsidRPr="008728C1">
        <w:rPr>
          <w:sz w:val="36"/>
          <w:szCs w:val="36"/>
        </w:rPr>
        <w:tab/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2FD9BE15" w14:textId="77777777" w:rsidTr="008728C1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30DDD65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4973C44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793CE1D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FB16C2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448E9C5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E10615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4574099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0FA1F4A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53326C2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506AE4D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60EA45B8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F5E0B6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5E7B40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4F31D7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DBDD6F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6EC83D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A89CAD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3381CF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ABCB8D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50B693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71D058C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01A3EF63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1681A10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60C373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DAEAAA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0D647B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78A69B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4072FD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2C3C7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BBF517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5A5280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4BFE9B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26CA008E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0923624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lastRenderedPageBreak/>
              <w:t>16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D7E62A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49ADD9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432FDC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33E5AE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A328F8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0B8598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B4F47B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B7F0FC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248BEB2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502111F2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2E840DF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1B17C5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A0FB8E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834960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246BB7C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5374FF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4A70B3B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60ABEE5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3EE35E8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33AEB34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62B47922" w14:textId="77777777" w:rsidTr="008728C1">
        <w:tc>
          <w:tcPr>
            <w:tcW w:w="1011" w:type="dxa"/>
            <w:tcBorders>
              <w:top w:val="single" w:sz="4" w:space="0" w:color="auto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1FBA589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4AE667D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42B413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0A706EE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165AA08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2DCD3F6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60501A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791DD50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881B06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725930D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4097E817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40" w:after="40"/>
        <w:jc w:val="both"/>
        <w:rPr>
          <w:rFonts w:ascii="Arial" w:hAnsi="Arial" w:cs="Arial"/>
          <w:b/>
          <w:sz w:val="36"/>
          <w:szCs w:val="36"/>
        </w:rPr>
      </w:pPr>
    </w:p>
    <w:p w14:paraId="1EAF92EC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>Percentage composition &amp; Molecular formula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4CF17E63" w14:textId="77777777" w:rsidTr="008728C1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50A436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auto"/>
            </w:tcBorders>
            <w:shd w:val="pct10" w:color="000000" w:fill="FFFFFF"/>
          </w:tcPr>
          <w:p w14:paraId="46B9C9F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auto"/>
            </w:tcBorders>
            <w:shd w:val="pct25" w:color="000000" w:fill="FFFFFF"/>
          </w:tcPr>
          <w:p w14:paraId="6086DD2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auto"/>
            </w:tcBorders>
            <w:shd w:val="pct10" w:color="000000" w:fill="FFFFFF"/>
          </w:tcPr>
          <w:p w14:paraId="30DE1C3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auto"/>
            </w:tcBorders>
            <w:shd w:val="pct25" w:color="000000" w:fill="FFFFFF"/>
          </w:tcPr>
          <w:p w14:paraId="53EE6DE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auto"/>
            </w:tcBorders>
            <w:shd w:val="pct10" w:color="000000" w:fill="FFFFFF"/>
          </w:tcPr>
          <w:p w14:paraId="7CFA5E8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auto"/>
            </w:tcBorders>
            <w:shd w:val="pct25" w:color="000000" w:fill="FFFFFF"/>
          </w:tcPr>
          <w:p w14:paraId="2C0847D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auto"/>
            </w:tcBorders>
            <w:shd w:val="pct10" w:color="000000" w:fill="FFFFFF"/>
          </w:tcPr>
          <w:p w14:paraId="54B7E56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auto"/>
            </w:tcBorders>
            <w:shd w:val="pct25" w:color="000000" w:fill="FFFFFF"/>
          </w:tcPr>
          <w:p w14:paraId="2DE7ACE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2BE00A2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7357A21B" w14:textId="77777777" w:rsidTr="008728C1">
        <w:tc>
          <w:tcPr>
            <w:tcW w:w="1011" w:type="dxa"/>
            <w:tcBorders>
              <w:top w:val="single" w:sz="4" w:space="0" w:color="auto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678A731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456EB62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434F3D8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51F9315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5FE614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18B0E41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552AE3C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6972181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59125A4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301D692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03F2D4B5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40" w:after="40"/>
        <w:jc w:val="both"/>
        <w:rPr>
          <w:rFonts w:ascii="Arial" w:hAnsi="Arial" w:cs="Arial"/>
          <w:b/>
          <w:sz w:val="36"/>
          <w:szCs w:val="36"/>
        </w:rPr>
      </w:pPr>
    </w:p>
    <w:p w14:paraId="15D6D0A4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>Chemical stoichiometry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4C563EAE" w14:textId="77777777" w:rsidTr="008728C1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6D0ECF7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C3AB2D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2EAF5F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AEB9A5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B8CD49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54C5A98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3E04C09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575D04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26862DB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0494679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61B8D688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23AF6F9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C59515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992741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27D398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914C45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CBCFE6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9792D4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8CAF7E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D951D1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7C8A53A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655488C3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0B0B12B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2DA0B9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1FB652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464D6C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B902D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531D48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3B2C3E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C12BA6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586E04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258021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361FF745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770F965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C06E72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FDEF73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7BF0BB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73051C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3BF10C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3F3339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40F733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FC3B76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025FF3F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207BDB26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035DDB0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2A9490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36474E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FE695F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C13237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544F2F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1289F2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E6E7D5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FCAB10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1DF6CF4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3CB29822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A93054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53EC27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3B7669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DE75F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035AE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66A4F6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775C66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C49A4B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04153B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534FBF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1466BE94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2A83261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458529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B651A5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0B11B6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575326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C1BA08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AE9BA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392D7C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36DC4B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351F7F6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5771319D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4A9DD6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3A0782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E2DB2E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A34254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D85D50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24B348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A2B12F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1831AC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DA6C24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3177AE9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4DF8936B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2C8949A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9DC2C1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E93672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77EA5C3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4E0008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081C39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D3A464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FA6453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08BA36C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AD379E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  <w:tr w:rsidR="00F42427" w:rsidRPr="008728C1" w14:paraId="6E59121B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543C5D7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ADB7AA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0FCFDE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4A591A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ED2CFB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1876D9C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28E43C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6CBB7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1039AA8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0F4F400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54D900CA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6A18786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lastRenderedPageBreak/>
              <w:t>51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7D055D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1E7A296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F93C19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275AD6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2789CDB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6CA6A19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F9277E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410E7C3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63BFEC4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1E8ADB11" w14:textId="77777777" w:rsidTr="008728C1">
        <w:tc>
          <w:tcPr>
            <w:tcW w:w="1011" w:type="dxa"/>
            <w:tcBorders>
              <w:top w:val="single" w:sz="4" w:space="0" w:color="auto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240035C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371BD87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424BA6B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6B47ACB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37BAF54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58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1A61639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2537534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5683A5E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1381B06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7159D69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5002DE3C" w14:textId="77777777" w:rsidR="00F42427" w:rsidRPr="008728C1" w:rsidRDefault="00F42427" w:rsidP="00F42427">
      <w:pPr>
        <w:tabs>
          <w:tab w:val="right" w:pos="5126"/>
        </w:tabs>
        <w:spacing w:before="20" w:after="20"/>
        <w:jc w:val="both"/>
        <w:rPr>
          <w:rFonts w:ascii="Arial" w:hAnsi="Arial" w:cs="Arial"/>
          <w:b/>
          <w:sz w:val="36"/>
          <w:szCs w:val="36"/>
        </w:rPr>
      </w:pPr>
    </w:p>
    <w:p w14:paraId="19149371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>Critical Thinking Questions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73722B0C" w14:textId="77777777" w:rsidTr="008728C1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4569224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6D53E70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46D332C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F50463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35A2E68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4573940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7E01A99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20D45E7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0E39269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418A588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49265991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7DEA518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147D1D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5B4AC8F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5F0BFEE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A3F8C1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2EEE8F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426CEB1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67834EC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3732E4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64C3DDF1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051A087C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5F46E28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3D6DEAA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3CCFE1A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0E11C85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5B3ED22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1410C5E9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628547C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2E1F3F6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FCF853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573771E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</w:tr>
      <w:tr w:rsidR="00F42427" w:rsidRPr="008728C1" w14:paraId="63CA0C84" w14:textId="77777777" w:rsidTr="008728C1">
        <w:tc>
          <w:tcPr>
            <w:tcW w:w="1011" w:type="dxa"/>
            <w:tcBorders>
              <w:top w:val="single" w:sz="4" w:space="0" w:color="auto"/>
              <w:left w:val="single" w:sz="12" w:space="0" w:color="008080"/>
              <w:bottom w:val="single" w:sz="12" w:space="0" w:color="008080"/>
            </w:tcBorders>
            <w:shd w:val="pct25" w:color="000000" w:fill="FFFFFF"/>
          </w:tcPr>
          <w:p w14:paraId="52C434C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4C2A2EF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95927D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3C5AB9C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7F95CA2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18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30782EB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  <w:tc>
          <w:tcPr>
            <w:tcW w:w="993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0DA56E3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12" w:space="0" w:color="008080"/>
            </w:tcBorders>
            <w:shd w:val="pct10" w:color="000000" w:fill="FFFFFF"/>
          </w:tcPr>
          <w:p w14:paraId="1E81E2E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2" w:space="0" w:color="008080"/>
            </w:tcBorders>
            <w:shd w:val="pct25" w:color="000000" w:fill="FFFFFF"/>
          </w:tcPr>
          <w:p w14:paraId="77E9ED1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2" w:space="0" w:color="008080"/>
              <w:right w:val="single" w:sz="12" w:space="0" w:color="008080"/>
            </w:tcBorders>
            <w:shd w:val="pct10" w:color="000000" w:fill="FFFFFF"/>
          </w:tcPr>
          <w:p w14:paraId="64386D6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</w:p>
        </w:tc>
      </w:tr>
    </w:tbl>
    <w:p w14:paraId="594F06B5" w14:textId="77777777" w:rsidR="00F42427" w:rsidRPr="008728C1" w:rsidRDefault="00F42427" w:rsidP="00F42427">
      <w:pPr>
        <w:tabs>
          <w:tab w:val="left" w:pos="504"/>
          <w:tab w:val="left" w:pos="850"/>
          <w:tab w:val="left" w:pos="2808"/>
          <w:tab w:val="left" w:pos="3154"/>
          <w:tab w:val="right" w:pos="5126"/>
        </w:tabs>
        <w:spacing w:before="20" w:after="20"/>
        <w:jc w:val="both"/>
        <w:rPr>
          <w:rFonts w:ascii="Arial" w:hAnsi="Arial" w:cs="Arial"/>
          <w:b/>
          <w:sz w:val="36"/>
          <w:szCs w:val="36"/>
        </w:rPr>
      </w:pPr>
    </w:p>
    <w:p w14:paraId="47C13707" w14:textId="77777777" w:rsidR="00F42427" w:rsidRPr="008728C1" w:rsidRDefault="00F42427" w:rsidP="00F42427">
      <w:pPr>
        <w:pStyle w:val="Heading2"/>
        <w:ind w:left="0" w:firstLine="0"/>
        <w:jc w:val="left"/>
        <w:rPr>
          <w:sz w:val="36"/>
          <w:szCs w:val="36"/>
        </w:rPr>
      </w:pPr>
      <w:r w:rsidRPr="008728C1">
        <w:rPr>
          <w:sz w:val="36"/>
          <w:szCs w:val="36"/>
        </w:rPr>
        <w:t>Assertion &amp; Reason</w:t>
      </w:r>
    </w:p>
    <w:tbl>
      <w:tblPr>
        <w:tblW w:w="9233" w:type="dxa"/>
        <w:tblInd w:w="108" w:type="dxa"/>
        <w:tblBorders>
          <w:top w:val="single" w:sz="12" w:space="0" w:color="008080"/>
          <w:left w:val="single" w:sz="12" w:space="0" w:color="008080"/>
          <w:bottom w:val="single" w:sz="12" w:space="0" w:color="008080"/>
          <w:right w:val="single" w:sz="12" w:space="0" w:color="008080"/>
        </w:tblBorders>
        <w:tblLayout w:type="fixed"/>
        <w:tblLook w:val="0000" w:firstRow="0" w:lastRow="0" w:firstColumn="0" w:lastColumn="0" w:noHBand="0" w:noVBand="0"/>
      </w:tblPr>
      <w:tblGrid>
        <w:gridCol w:w="1011"/>
        <w:gridCol w:w="851"/>
        <w:gridCol w:w="992"/>
        <w:gridCol w:w="851"/>
        <w:gridCol w:w="992"/>
        <w:gridCol w:w="850"/>
        <w:gridCol w:w="993"/>
        <w:gridCol w:w="850"/>
        <w:gridCol w:w="992"/>
        <w:gridCol w:w="851"/>
      </w:tblGrid>
      <w:tr w:rsidR="00F42427" w:rsidRPr="008728C1" w14:paraId="73D743C0" w14:textId="77777777" w:rsidTr="008728C1">
        <w:tc>
          <w:tcPr>
            <w:tcW w:w="1011" w:type="dxa"/>
            <w:tcBorders>
              <w:top w:val="single" w:sz="12" w:space="0" w:color="00808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5A68E94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05C910B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e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0D924B5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2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406117C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e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67DB137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3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5A8605E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629D7B08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4</w:t>
            </w:r>
          </w:p>
        </w:tc>
        <w:tc>
          <w:tcPr>
            <w:tcW w:w="850" w:type="dxa"/>
            <w:tcBorders>
              <w:top w:val="single" w:sz="12" w:space="0" w:color="008080"/>
              <w:bottom w:val="single" w:sz="4" w:space="0" w:color="000000"/>
            </w:tcBorders>
            <w:shd w:val="pct10" w:color="000000" w:fill="FFFFFF"/>
          </w:tcPr>
          <w:p w14:paraId="4E85D55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e</w:t>
            </w:r>
          </w:p>
        </w:tc>
        <w:tc>
          <w:tcPr>
            <w:tcW w:w="992" w:type="dxa"/>
            <w:tcBorders>
              <w:top w:val="single" w:sz="12" w:space="0" w:color="008080"/>
              <w:bottom w:val="single" w:sz="4" w:space="0" w:color="000000"/>
            </w:tcBorders>
            <w:shd w:val="pct25" w:color="000000" w:fill="FFFFFF"/>
          </w:tcPr>
          <w:p w14:paraId="7F5773D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5</w:t>
            </w:r>
          </w:p>
        </w:tc>
        <w:tc>
          <w:tcPr>
            <w:tcW w:w="851" w:type="dxa"/>
            <w:tcBorders>
              <w:top w:val="single" w:sz="12" w:space="0" w:color="00808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59036F7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</w:tr>
      <w:tr w:rsidR="00F42427" w:rsidRPr="008728C1" w14:paraId="43971D1E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000000"/>
            </w:tcBorders>
            <w:shd w:val="pct25" w:color="000000" w:fill="FFFFFF"/>
          </w:tcPr>
          <w:p w14:paraId="244F06B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06C0D4E0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d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2EB352AB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7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307733E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680FE1B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4453026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c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3F90B403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  <w:shd w:val="pct10" w:color="000000" w:fill="FFFFFF"/>
          </w:tcPr>
          <w:p w14:paraId="2D56BB9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  <w:shd w:val="pct25" w:color="000000" w:fill="FFFFFF"/>
          </w:tcPr>
          <w:p w14:paraId="736699C4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  <w:right w:val="single" w:sz="12" w:space="0" w:color="008080"/>
            </w:tcBorders>
            <w:shd w:val="pct10" w:color="000000" w:fill="FFFFFF"/>
          </w:tcPr>
          <w:p w14:paraId="4225EA37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b</w:t>
            </w:r>
          </w:p>
        </w:tc>
      </w:tr>
      <w:tr w:rsidR="00F42427" w:rsidRPr="008728C1" w14:paraId="0DFE688E" w14:textId="77777777" w:rsidTr="008728C1">
        <w:tc>
          <w:tcPr>
            <w:tcW w:w="1011" w:type="dxa"/>
            <w:tcBorders>
              <w:top w:val="single" w:sz="4" w:space="0" w:color="000000"/>
              <w:left w:val="single" w:sz="12" w:space="0" w:color="008080"/>
              <w:bottom w:val="single" w:sz="4" w:space="0" w:color="auto"/>
            </w:tcBorders>
            <w:shd w:val="pct25" w:color="000000" w:fill="FFFFFF"/>
          </w:tcPr>
          <w:p w14:paraId="1744D946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11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47500FF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6580959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10F8E562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e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3784944E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13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743A348C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e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77FED23F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14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shd w:val="pct10" w:color="000000" w:fill="FFFFFF"/>
          </w:tcPr>
          <w:p w14:paraId="05D4B09A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auto"/>
            </w:tcBorders>
            <w:shd w:val="pct25" w:color="000000" w:fill="FFFFFF"/>
          </w:tcPr>
          <w:p w14:paraId="4B87C535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15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auto"/>
              <w:right w:val="single" w:sz="12" w:space="0" w:color="008080"/>
            </w:tcBorders>
            <w:shd w:val="pct10" w:color="000000" w:fill="FFFFFF"/>
          </w:tcPr>
          <w:p w14:paraId="32A5641D" w14:textId="77777777" w:rsidR="00F42427" w:rsidRPr="008728C1" w:rsidRDefault="00F42427" w:rsidP="008E020C">
            <w:pPr>
              <w:spacing w:before="40" w:after="40" w:line="288" w:lineRule="auto"/>
              <w:jc w:val="both"/>
              <w:rPr>
                <w:rFonts w:ascii="Arial" w:hAnsi="Arial" w:cs="Arial"/>
                <w:b/>
                <w:sz w:val="36"/>
                <w:szCs w:val="36"/>
              </w:rPr>
            </w:pPr>
            <w:r w:rsidRPr="008728C1">
              <w:rPr>
                <w:rFonts w:ascii="Arial" w:hAnsi="Arial" w:cs="Arial"/>
                <w:b/>
                <w:sz w:val="36"/>
                <w:szCs w:val="36"/>
              </w:rPr>
              <w:t>a</w:t>
            </w:r>
          </w:p>
        </w:tc>
      </w:tr>
    </w:tbl>
    <w:p w14:paraId="4EAD08BD" w14:textId="7632000C" w:rsidR="004F0492" w:rsidRPr="008728C1" w:rsidRDefault="004F0492" w:rsidP="004F0492">
      <w:pPr>
        <w:rPr>
          <w:sz w:val="36"/>
          <w:szCs w:val="36"/>
        </w:rPr>
      </w:pPr>
    </w:p>
    <w:sectPr w:rsidR="004F0492" w:rsidRPr="008728C1" w:rsidSect="00246037">
      <w:headerReference w:type="even" r:id="rId8"/>
      <w:headerReference w:type="default" r:id="rId9"/>
      <w:footerReference w:type="even" r:id="rId10"/>
      <w:footerReference w:type="default" r:id="rId11"/>
      <w:type w:val="continuous"/>
      <w:pgSz w:w="11906" w:h="16838" w:code="9"/>
      <w:pgMar w:top="2160" w:right="1287" w:bottom="2160" w:left="1259" w:header="539" w:footer="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E9098" w14:textId="77777777" w:rsidR="00A028C5" w:rsidRDefault="00A028C5" w:rsidP="00AC45CC">
      <w:r>
        <w:separator/>
      </w:r>
    </w:p>
  </w:endnote>
  <w:endnote w:type="continuationSeparator" w:id="0">
    <w:p w14:paraId="238A5AB4" w14:textId="77777777" w:rsidR="00A028C5" w:rsidRDefault="00A028C5" w:rsidP="00AC4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Kundli">
    <w:altName w:val="Calibri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venir Lt BT">
    <w:altName w:val="Nyala"/>
    <w:charset w:val="00"/>
    <w:family w:val="roman"/>
    <w:pitch w:val="variable"/>
    <w:sig w:usb0="00000001" w:usb1="00000000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Kruti Dev 010">
    <w:altName w:val="Calibri"/>
    <w:charset w:val="00"/>
    <w:family w:val="auto"/>
    <w:pitch w:val="variable"/>
    <w:sig w:usb0="00000003" w:usb1="00000000" w:usb2="00000000" w:usb3="00000000" w:csb0="00000001" w:csb1="00000000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7882542"/>
      <w:docPartObj>
        <w:docPartGallery w:val="Page Numbers (Bottom of Page)"/>
        <w:docPartUnique/>
      </w:docPartObj>
    </w:sdtPr>
    <w:sdtEndPr/>
    <w:sdtContent>
      <w:sdt>
        <w:sdtPr>
          <w:id w:val="1597136111"/>
          <w:docPartObj>
            <w:docPartGallery w:val="Page Numbers (Bottom of Page)"/>
            <w:docPartUnique/>
          </w:docPartObj>
        </w:sdtPr>
        <w:sdtEndPr/>
        <w:sdtContent>
          <w:p w14:paraId="22F1F713" w14:textId="77777777" w:rsidR="006D59EA" w:rsidRDefault="00BB4D17" w:rsidP="006D59EA">
            <w:pPr>
              <w:pStyle w:val="Header"/>
            </w:pPr>
            <w:r>
              <w:rPr>
                <w:noProof/>
              </w:rPr>
              <w:drawing>
                <wp:anchor distT="0" distB="0" distL="114300" distR="114300" simplePos="0" relativeHeight="251659261" behindDoc="0" locked="0" layoutInCell="1" allowOverlap="1" wp14:anchorId="467DE580" wp14:editId="66DA41E1">
                  <wp:simplePos x="0" y="0"/>
                  <wp:positionH relativeFrom="page">
                    <wp:posOffset>9525</wp:posOffset>
                  </wp:positionH>
                  <wp:positionV relativeFrom="paragraph">
                    <wp:posOffset>-443865</wp:posOffset>
                  </wp:positionV>
                  <wp:extent cx="7535545" cy="1323975"/>
                  <wp:effectExtent l="0" t="0" r="8255" b="9525"/>
                  <wp:wrapNone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alphaModFix amt="47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554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418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E1E4188" wp14:editId="49C4F4B8">
                      <wp:simplePos x="0" y="0"/>
                      <wp:positionH relativeFrom="page">
                        <wp:posOffset>0</wp:posOffset>
                      </wp:positionH>
                      <wp:positionV relativeFrom="paragraph">
                        <wp:posOffset>-474980</wp:posOffset>
                      </wp:positionV>
                      <wp:extent cx="7503160" cy="9525"/>
                      <wp:effectExtent l="0" t="0" r="21590" b="28575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03160" cy="95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A10F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258CD8" id="Straight Connector 14" o:spid="_x0000_s1026" style="position:absolute;left:0;text-align:lef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0,-37.4pt" to="590.8pt,-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" strokecolor="#0a10fc">
                      <w10:wrap anchorx="page"/>
                    </v:lin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23ED096B" wp14:editId="578F07CA">
                  <wp:simplePos x="0" y="0"/>
                  <wp:positionH relativeFrom="margin">
                    <wp:posOffset>5257800</wp:posOffset>
                  </wp:positionH>
                  <wp:positionV relativeFrom="paragraph">
                    <wp:posOffset>-438150</wp:posOffset>
                  </wp:positionV>
                  <wp:extent cx="680720" cy="680720"/>
                  <wp:effectExtent l="0" t="0" r="5080" b="5080"/>
                  <wp:wrapNone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720" cy="68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13AE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52AB9E2" wp14:editId="7329E359">
                      <wp:simplePos x="0" y="0"/>
                      <wp:positionH relativeFrom="margin">
                        <wp:posOffset>0</wp:posOffset>
                      </wp:positionH>
                      <wp:positionV relativeFrom="bottomMargin">
                        <wp:posOffset>166463</wp:posOffset>
                      </wp:positionV>
                      <wp:extent cx="561975" cy="561975"/>
                      <wp:effectExtent l="0" t="0" r="28575" b="28575"/>
                      <wp:wrapNone/>
                      <wp:docPr id="65" name="Oval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0800000" flipH="1">
                                <a:off x="0" y="0"/>
                                <a:ext cx="561975" cy="561975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0504D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E69D266" w14:textId="77777777" w:rsidR="006D59EA" w:rsidRPr="00BB4D17" w:rsidRDefault="006D59EA">
                                  <w:pPr>
                                    <w:pStyle w:val="Header"/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</w:pP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instrText>PAGE  \* MERGEFORMAT</w:instrText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t>2</w:t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0" rIns="91440" bIns="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bottom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2AB9E2" id="Oval 65" o:spid="_x0000_s1030" style="position:absolute;margin-left:0;margin-top:13.1pt;width:44.25pt;height:44.25pt;rotation:18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" filled="f" fillcolor="#c0504d" strokecolor="black [3213]" strokeweight="1pt">
                      <v:textbox inset=",0,,0">
                        <w:txbxContent>
                          <w:p w14:paraId="5E69D266" w14:textId="77777777" w:rsidR="006D59EA" w:rsidRPr="00BB4D17" w:rsidRDefault="006D59EA">
                            <w:pPr>
                              <w:pStyle w:val="Header"/>
                              <w:rPr>
                                <w:rFonts w:ascii="Arial Black" w:hAnsi="Arial Black"/>
                                <w:b/>
                                <w:bCs/>
                              </w:rPr>
                            </w:pP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begin"/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instrText>PAGE  \* MERGEFORMAT</w:instrText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separate"/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t>2</w:t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  <w:p w14:paraId="37A0693F" w14:textId="77777777" w:rsidR="006D59EA" w:rsidRDefault="00A028C5" w:rsidP="006D59EA">
            <w:pPr>
              <w:pStyle w:val="Header"/>
            </w:pPr>
          </w:p>
        </w:sdtContent>
      </w:sdt>
      <w:p w14:paraId="1FF26B75" w14:textId="77777777" w:rsidR="00084F33" w:rsidRDefault="00A028C5">
        <w:pPr>
          <w:pStyle w:val="Head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3057836"/>
      <w:docPartObj>
        <w:docPartGallery w:val="Page Numbers (Bottom of Page)"/>
        <w:docPartUnique/>
      </w:docPartObj>
    </w:sdtPr>
    <w:sdtEndPr/>
    <w:sdtContent>
      <w:sdt>
        <w:sdtPr>
          <w:id w:val="-968361803"/>
          <w:docPartObj>
            <w:docPartGallery w:val="Page Numbers (Bottom of Page)"/>
            <w:docPartUnique/>
          </w:docPartObj>
        </w:sdtPr>
        <w:sdtEndPr/>
        <w:sdtContent>
          <w:p w14:paraId="57C30425" w14:textId="77777777" w:rsidR="006D59EA" w:rsidRPr="009B6BD4" w:rsidRDefault="00BB4D17" w:rsidP="006D59EA">
            <w:pPr>
              <w:pStyle w:val="Header"/>
              <w:tabs>
                <w:tab w:val="clear" w:pos="9360"/>
              </w:tabs>
              <w:ind w:right="-420"/>
            </w:pPr>
            <w:r>
              <w:rPr>
                <w:noProof/>
              </w:rPr>
              <w:drawing>
                <wp:anchor distT="0" distB="0" distL="114300" distR="114300" simplePos="0" relativeHeight="251658236" behindDoc="0" locked="0" layoutInCell="1" allowOverlap="1" wp14:anchorId="2903BBC7" wp14:editId="0F47913F">
                  <wp:simplePos x="0" y="0"/>
                  <wp:positionH relativeFrom="page">
                    <wp:posOffset>-209550</wp:posOffset>
                  </wp:positionH>
                  <wp:positionV relativeFrom="paragraph">
                    <wp:posOffset>-453390</wp:posOffset>
                  </wp:positionV>
                  <wp:extent cx="7769328" cy="1264285"/>
                  <wp:effectExtent l="0" t="0" r="3175" b="0"/>
                  <wp:wrapNone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alphaModFix amt="47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7774563" cy="1265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479BCA18" wp14:editId="3EA4DB01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-448945</wp:posOffset>
                  </wp:positionV>
                  <wp:extent cx="728980" cy="728980"/>
                  <wp:effectExtent l="0" t="0" r="0" b="0"/>
                  <wp:wrapNone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72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418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5727880" wp14:editId="238596C0">
                      <wp:simplePos x="0" y="0"/>
                      <wp:positionH relativeFrom="page">
                        <wp:posOffset>0</wp:posOffset>
                      </wp:positionH>
                      <wp:positionV relativeFrom="paragraph">
                        <wp:posOffset>-485140</wp:posOffset>
                      </wp:positionV>
                      <wp:extent cx="7503160" cy="9525"/>
                      <wp:effectExtent l="0" t="0" r="21590" b="28575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03160" cy="95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A10F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35B6AFF" id="Straight Connector 13" o:spid="_x0000_s1026" style="position:absolute;left:0;text-align:lef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0,-38.2pt" to="590.8pt,-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" strokecolor="#0a10fc">
                      <w10:wrap anchorx="page"/>
                    </v:line>
                  </w:pict>
                </mc:Fallback>
              </mc:AlternateContent>
            </w:r>
            <w:r w:rsidR="00713AE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6F50BD4" wp14:editId="11D3BA2E">
                      <wp:simplePos x="0" y="0"/>
                      <wp:positionH relativeFrom="margin">
                        <wp:posOffset>5353050</wp:posOffset>
                      </wp:positionH>
                      <wp:positionV relativeFrom="bottomMargin">
                        <wp:posOffset>168443</wp:posOffset>
                      </wp:positionV>
                      <wp:extent cx="561975" cy="561975"/>
                      <wp:effectExtent l="0" t="0" r="28575" b="28575"/>
                      <wp:wrapNone/>
                      <wp:docPr id="64" name="Oval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0800000" flipH="1">
                                <a:off x="0" y="0"/>
                                <a:ext cx="561975" cy="561975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0504D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0B2FD72" w14:textId="77777777" w:rsidR="006D59EA" w:rsidRPr="00BB4D17" w:rsidRDefault="006D59EA">
                                  <w:pPr>
                                    <w:pStyle w:val="Header"/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</w:pP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instrText>PAGE  \* MERGEFORMAT</w:instrText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t>2</w:t>
                                  </w:r>
                                  <w:r w:rsidRPr="00BB4D17">
                                    <w:rPr>
                                      <w:rFonts w:ascii="Arial Black" w:hAnsi="Arial Black"/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0" rIns="91440" bIns="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bottom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F50BD4" id="Oval 64" o:spid="_x0000_s1031" style="position:absolute;margin-left:421.5pt;margin-top:13.25pt;width:44.25pt;height:44.25pt;rotation:180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" filled="f" fillcolor="#c0504d" strokecolor="black [3213]" strokeweight="1pt">
                      <v:textbox inset=",0,,0">
                        <w:txbxContent>
                          <w:p w14:paraId="10B2FD72" w14:textId="77777777" w:rsidR="006D59EA" w:rsidRPr="00BB4D17" w:rsidRDefault="006D59EA">
                            <w:pPr>
                              <w:pStyle w:val="Header"/>
                              <w:rPr>
                                <w:rFonts w:ascii="Arial Black" w:hAnsi="Arial Black"/>
                                <w:b/>
                                <w:bCs/>
                              </w:rPr>
                            </w:pP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begin"/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instrText>PAGE  \* MERGEFORMAT</w:instrText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separate"/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t>2</w:t>
                            </w:r>
                            <w:r w:rsidRPr="00BB4D17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  <w:r w:rsidR="006D59EA"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29A3B59" wp14:editId="71E3877E">
                  <wp:simplePos x="0" y="0"/>
                  <wp:positionH relativeFrom="margin">
                    <wp:posOffset>-2315183</wp:posOffset>
                  </wp:positionH>
                  <wp:positionV relativeFrom="paragraph">
                    <wp:posOffset>-775754</wp:posOffset>
                  </wp:positionV>
                  <wp:extent cx="728980" cy="728980"/>
                  <wp:effectExtent l="0" t="0" r="0" b="0"/>
                  <wp:wrapNone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72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82DEAC" w14:textId="77777777" w:rsidR="006D59EA" w:rsidRPr="009B6BD4" w:rsidRDefault="005A2BE5" w:rsidP="005A2BE5">
            <w:pPr>
              <w:pStyle w:val="Header"/>
              <w:tabs>
                <w:tab w:val="clear" w:pos="4680"/>
                <w:tab w:val="clear" w:pos="9360"/>
                <w:tab w:val="left" w:pos="5699"/>
              </w:tabs>
              <w:ind w:right="-420"/>
            </w:pPr>
            <w:r>
              <w:tab/>
            </w:r>
          </w:p>
        </w:sdtContent>
      </w:sdt>
      <w:p w14:paraId="0AA56785" w14:textId="77777777" w:rsidR="00AB55DA" w:rsidRPr="009B6BD4" w:rsidRDefault="00A028C5" w:rsidP="00A17EB5">
        <w:pPr>
          <w:pStyle w:val="Header"/>
          <w:tabs>
            <w:tab w:val="clear" w:pos="9360"/>
          </w:tabs>
          <w:ind w:right="-420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CD61F" w14:textId="77777777" w:rsidR="00A028C5" w:rsidRDefault="00A028C5" w:rsidP="00AC45CC">
      <w:r>
        <w:separator/>
      </w:r>
    </w:p>
  </w:footnote>
  <w:footnote w:type="continuationSeparator" w:id="0">
    <w:p w14:paraId="5B3EE97C" w14:textId="77777777" w:rsidR="00A028C5" w:rsidRDefault="00A028C5" w:rsidP="00AC45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2E9B2" w14:textId="3558D4BF" w:rsidR="007F146B" w:rsidRDefault="00544A8D" w:rsidP="007F146B">
    <w:pPr>
      <w:tabs>
        <w:tab w:val="left" w:pos="4044"/>
      </w:tabs>
      <w:jc w:val="right"/>
    </w:pPr>
    <w:r w:rsidRPr="00365D17">
      <w:rPr>
        <w:rFonts w:ascii="Agency FB" w:hAnsi="Agency FB"/>
        <w:b/>
        <w:noProof/>
        <w:color w:val="FFFFFF" w:themeColor="background1"/>
        <w:sz w:val="72"/>
      </w:rPr>
      <mc:AlternateContent>
        <mc:Choice Requires="wps">
          <w:drawing>
            <wp:anchor distT="45720" distB="45720" distL="114300" distR="114300" simplePos="0" relativeHeight="251719680" behindDoc="0" locked="0" layoutInCell="1" allowOverlap="1" wp14:anchorId="7F789567" wp14:editId="7BBB3F3F">
              <wp:simplePos x="0" y="0"/>
              <wp:positionH relativeFrom="margin">
                <wp:posOffset>3453765</wp:posOffset>
              </wp:positionH>
              <wp:positionV relativeFrom="paragraph">
                <wp:posOffset>243205</wp:posOffset>
              </wp:positionV>
              <wp:extent cx="2493010" cy="708025"/>
              <wp:effectExtent l="0" t="0" r="0" b="0"/>
              <wp:wrapSquare wrapText="bothSides"/>
              <wp:docPr id="3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3010" cy="708025"/>
                      </a:xfrm>
                      <a:prstGeom prst="rect">
                        <a:avLst/>
                      </a:prstGeom>
                      <a:solidFill>
                        <a:schemeClr val="bg1">
                          <a:alpha val="0"/>
                        </a:schemeClr>
                      </a:solidFill>
                      <a:ln w="9525">
                        <a:solidFill>
                          <a:schemeClr val="bg1">
                            <a:alpha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9A8992" w14:textId="2DE8DBE8" w:rsidR="00544A8D" w:rsidRPr="003A4186" w:rsidRDefault="00544A8D" w:rsidP="00544A8D">
                          <w:pPr>
                            <w:wordWrap w:val="0"/>
                            <w:jc w:val="right"/>
                            <w:rPr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NEET</w:t>
                          </w:r>
                          <w:r w:rsidR="00246037"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-</w:t>
                          </w:r>
                          <w:r w:rsidRPr="003911AD">
                            <w:t xml:space="preserve"> </w:t>
                          </w:r>
                          <w:r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CHEMISTRY</w:t>
                          </w:r>
                        </w:p>
                        <w:p w14:paraId="4CF9640C" w14:textId="77777777" w:rsidR="00A40BE6" w:rsidRPr="00713AE8" w:rsidRDefault="00A40BE6" w:rsidP="003A4186">
                          <w:pPr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78956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271.95pt;margin-top:19.15pt;width:196.3pt;height:55.7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" fillcolor="white [3212]" strokecolor="white [3212]">
              <v:fill opacity="0"/>
              <v:stroke opacity="0"/>
              <v:textbox inset="0,0,0,0">
                <w:txbxContent>
                  <w:p w14:paraId="399A8992" w14:textId="2DE8DBE8" w:rsidR="00544A8D" w:rsidRPr="003A4186" w:rsidRDefault="00544A8D" w:rsidP="00544A8D">
                    <w:pPr>
                      <w:wordWrap w:val="0"/>
                      <w:jc w:val="right"/>
                      <w:rPr>
                        <w:color w:val="FFFFFF" w:themeColor="background1"/>
                        <w:sz w:val="20"/>
                        <w:szCs w:val="20"/>
                      </w:rPr>
                    </w:pPr>
                    <w:r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NEET</w:t>
                    </w:r>
                    <w:r w:rsidR="00246037"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-</w:t>
                    </w:r>
                    <w:r w:rsidRPr="003911AD">
                      <w:t xml:space="preserve"> </w:t>
                    </w:r>
                    <w:r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CHEMISTRY</w:t>
                    </w:r>
                  </w:p>
                  <w:p w14:paraId="4CF9640C" w14:textId="77777777" w:rsidR="00A40BE6" w:rsidRPr="00713AE8" w:rsidRDefault="00A40BE6" w:rsidP="003A4186">
                    <w:pPr>
                      <w:jc w:val="right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type="square" anchorx="margin"/>
            </v:shape>
          </w:pict>
        </mc:Fallback>
      </mc:AlternateContent>
    </w:r>
    <w:r w:rsidR="007A56F3">
      <w:rPr>
        <w:noProof/>
      </w:rPr>
      <w:drawing>
        <wp:anchor distT="0" distB="0" distL="114300" distR="114300" simplePos="0" relativeHeight="251749376" behindDoc="1" locked="0" layoutInCell="1" allowOverlap="1" wp14:anchorId="165D10D5" wp14:editId="0B5B6E55">
          <wp:simplePos x="0" y="0"/>
          <wp:positionH relativeFrom="margin">
            <wp:align>center</wp:align>
          </wp:positionH>
          <wp:positionV relativeFrom="paragraph">
            <wp:posOffset>2619736</wp:posOffset>
          </wp:positionV>
          <wp:extent cx="4790363" cy="4790363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1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90363" cy="47903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B4D17">
      <w:rPr>
        <w:rFonts w:eastAsia="SimSun"/>
        <w:noProof/>
      </w:rPr>
      <w:drawing>
        <wp:anchor distT="0" distB="0" distL="114300" distR="114300" simplePos="0" relativeHeight="251746304" behindDoc="0" locked="0" layoutInCell="1" allowOverlap="1" wp14:anchorId="4DA47A23" wp14:editId="39EE6097">
          <wp:simplePos x="0" y="0"/>
          <wp:positionH relativeFrom="margin">
            <wp:align>left</wp:align>
          </wp:positionH>
          <wp:positionV relativeFrom="paragraph">
            <wp:posOffset>123190</wp:posOffset>
          </wp:positionV>
          <wp:extent cx="771525" cy="771525"/>
          <wp:effectExtent l="0" t="0" r="9525" b="9525"/>
          <wp:wrapNone/>
          <wp:docPr id="127" name="Picture 1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1525" cy="771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A4186">
      <w:rPr>
        <w:noProof/>
      </w:rPr>
      <w:drawing>
        <wp:anchor distT="0" distB="0" distL="114300" distR="114300" simplePos="0" relativeHeight="251660286" behindDoc="0" locked="0" layoutInCell="1" allowOverlap="1" wp14:anchorId="08FC4C76" wp14:editId="31063B33">
          <wp:simplePos x="0" y="0"/>
          <wp:positionH relativeFrom="page">
            <wp:posOffset>-188844</wp:posOffset>
          </wp:positionH>
          <wp:positionV relativeFrom="paragraph">
            <wp:posOffset>-342265</wp:posOffset>
          </wp:positionV>
          <wp:extent cx="7993561" cy="1292860"/>
          <wp:effectExtent l="0" t="0" r="7620" b="2540"/>
          <wp:wrapNone/>
          <wp:docPr id="116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alphaModFix amt="47000"/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saturation sat="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>
                    <a:off x="0" y="0"/>
                    <a:ext cx="7993561" cy="1292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A4186" w:rsidRPr="003A4186"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72B8200E" wp14:editId="1CB2BB50">
              <wp:simplePos x="0" y="0"/>
              <wp:positionH relativeFrom="page">
                <wp:posOffset>48895</wp:posOffset>
              </wp:positionH>
              <wp:positionV relativeFrom="paragraph">
                <wp:posOffset>938116</wp:posOffset>
              </wp:positionV>
              <wp:extent cx="7503601" cy="9939"/>
              <wp:effectExtent l="0" t="0" r="21590" b="28575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03601" cy="9939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1A8616A" id="Straight Connector 8" o:spid="_x0000_s1026" style="position:absolute;left:0;text-align:lef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3.85pt,73.85pt" to="594.7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" strokecolor="red">
              <w10:wrap anchorx="page"/>
            </v:line>
          </w:pict>
        </mc:Fallback>
      </mc:AlternateContent>
    </w:r>
    <w:r w:rsidR="003A4186" w:rsidRPr="003A4186">
      <w:rPr>
        <w:noProof/>
      </w:rPr>
      <mc:AlternateContent>
        <mc:Choice Requires="wps">
          <w:drawing>
            <wp:anchor distT="0" distB="0" distL="114300" distR="114300" simplePos="0" relativeHeight="251734016" behindDoc="0" locked="0" layoutInCell="1" allowOverlap="1" wp14:anchorId="0FC8BA37" wp14:editId="229C94C4">
              <wp:simplePos x="0" y="0"/>
              <wp:positionH relativeFrom="page">
                <wp:posOffset>1560195</wp:posOffset>
              </wp:positionH>
              <wp:positionV relativeFrom="paragraph">
                <wp:posOffset>711255</wp:posOffset>
              </wp:positionV>
              <wp:extent cx="3701526" cy="228600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01526" cy="22860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2C78DA" w14:textId="77777777" w:rsidR="00F42427" w:rsidRPr="00544A8D" w:rsidRDefault="00F42427" w:rsidP="00F42427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44A8D">
                            <w:rPr>
                              <w:rFonts w:ascii="Times New Roman" w:hAnsi="Times New Roman" w:cs="Times New Roman"/>
                              <w:b/>
                              <w:bCs/>
                              <w:sz w:val="16"/>
                              <w:szCs w:val="16"/>
                            </w:rPr>
                            <w:t>CHEMICAL ARITHMETIC (MOLE CONCEPT)</w:t>
                          </w:r>
                        </w:p>
                        <w:p w14:paraId="6B7888C1" w14:textId="77777777" w:rsidR="003A4186" w:rsidRPr="00A17EB5" w:rsidRDefault="003A4186" w:rsidP="003A4186">
                          <w:pPr>
                            <w:rPr>
                              <w:sz w:val="6"/>
                              <w:szCs w:val="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FC8BA37" id="Text Box 7" o:spid="_x0000_s1027" type="#_x0000_t202" style="position:absolute;left:0;text-align:left;margin-left:122.85pt;margin-top:56pt;width:291.45pt;height:18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" stroked="f">
              <v:fill opacity="0"/>
              <v:textbox inset="0,0,0,0">
                <w:txbxContent>
                  <w:p w14:paraId="372C78DA" w14:textId="77777777" w:rsidR="00F42427" w:rsidRPr="00544A8D" w:rsidRDefault="00F42427" w:rsidP="00F42427">
                    <w:pPr>
                      <w:rPr>
                        <w:rFonts w:ascii="Times New Roman" w:hAnsi="Times New Roman" w:cs="Times New Roman"/>
                        <w:b/>
                        <w:bCs/>
                        <w:sz w:val="16"/>
                        <w:szCs w:val="16"/>
                      </w:rPr>
                    </w:pPr>
                    <w:r w:rsidRPr="00544A8D">
                      <w:rPr>
                        <w:rFonts w:ascii="Times New Roman" w:hAnsi="Times New Roman" w:cs="Times New Roman"/>
                        <w:b/>
                        <w:bCs/>
                        <w:sz w:val="16"/>
                        <w:szCs w:val="16"/>
                      </w:rPr>
                      <w:t>CHEMICAL ARITHMETIC (MOLE CONCEPT)</w:t>
                    </w:r>
                  </w:p>
                  <w:p w14:paraId="6B7888C1" w14:textId="77777777" w:rsidR="003A4186" w:rsidRPr="00A17EB5" w:rsidRDefault="003A4186" w:rsidP="003A4186">
                    <w:pPr>
                      <w:rPr>
                        <w:sz w:val="6"/>
                        <w:szCs w:val="6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  <w:r w:rsidR="00D110B6">
      <w:rPr>
        <w:noProof/>
      </w:rPr>
      <w:drawing>
        <wp:anchor distT="0" distB="0" distL="114300" distR="114300" simplePos="0" relativeHeight="251715584" behindDoc="0" locked="0" layoutInCell="1" allowOverlap="1" wp14:anchorId="6C03F34D" wp14:editId="6E99B17A">
          <wp:simplePos x="0" y="0"/>
          <wp:positionH relativeFrom="margin">
            <wp:align>center</wp:align>
          </wp:positionH>
          <wp:positionV relativeFrom="paragraph">
            <wp:posOffset>3025140</wp:posOffset>
          </wp:positionV>
          <wp:extent cx="3463047" cy="3463047"/>
          <wp:effectExtent l="0" t="0" r="0" b="0"/>
          <wp:wrapNone/>
          <wp:docPr id="118" name="Picture 1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7"/>
                  <pic:cNvPicPr>
                    <a:picLocks noChangeAspect="1" noChangeArrowheads="1"/>
                  </pic:cNvPicPr>
                </pic:nvPicPr>
                <pic:blipFill>
                  <a:blip r:embed="rId5">
                    <a:alphaModFix amt="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63047" cy="34630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F146B">
      <w:rPr>
        <w:noProof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DB4FC" w14:textId="77777777" w:rsidR="00AB55DA" w:rsidRDefault="007A56F3" w:rsidP="007F146B">
    <w:pPr>
      <w:tabs>
        <w:tab w:val="left" w:pos="8410"/>
      </w:tabs>
    </w:pPr>
    <w:r>
      <w:rPr>
        <w:noProof/>
      </w:rPr>
      <w:drawing>
        <wp:anchor distT="0" distB="0" distL="114300" distR="114300" simplePos="0" relativeHeight="251747328" behindDoc="1" locked="0" layoutInCell="1" allowOverlap="1" wp14:anchorId="193A93BA" wp14:editId="77420A87">
          <wp:simplePos x="0" y="0"/>
          <wp:positionH relativeFrom="column">
            <wp:posOffset>565310</wp:posOffset>
          </wp:positionH>
          <wp:positionV relativeFrom="paragraph">
            <wp:posOffset>2700599</wp:posOffset>
          </wp:positionV>
          <wp:extent cx="4790363" cy="4790363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1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13618" cy="481361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B4D17" w:rsidRPr="007F146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B9AD395" wp14:editId="3DB3BC64">
              <wp:simplePos x="0" y="0"/>
              <wp:positionH relativeFrom="margin">
                <wp:posOffset>2077085</wp:posOffset>
              </wp:positionH>
              <wp:positionV relativeFrom="paragraph">
                <wp:posOffset>715010</wp:posOffset>
              </wp:positionV>
              <wp:extent cx="3067050" cy="206375"/>
              <wp:effectExtent l="0" t="0" r="19050" b="22225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67050" cy="2063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5E9AA7" w14:textId="77777777" w:rsidR="00F42427" w:rsidRPr="00544A8D" w:rsidRDefault="00F42427" w:rsidP="00F42427">
                          <w:pPr>
                            <w:jc w:val="right"/>
                            <w:rPr>
                              <w:rFonts w:ascii="Times New Roman" w:hAnsi="Times New Roman" w:cs="Times New Roman"/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44A8D">
                            <w:rPr>
                              <w:rFonts w:ascii="Times New Roman" w:hAnsi="Times New Roman" w:cs="Times New Roman"/>
                              <w:b/>
                              <w:bCs/>
                              <w:sz w:val="16"/>
                              <w:szCs w:val="16"/>
                            </w:rPr>
                            <w:t>CHEMICAL ARITHMETIC (MOLE CONCEPT)</w:t>
                          </w:r>
                        </w:p>
                        <w:p w14:paraId="0569DB94" w14:textId="2280558C" w:rsidR="00AB55DA" w:rsidRPr="00D86868" w:rsidRDefault="00AB55DA" w:rsidP="004F0492">
                          <w:pPr>
                            <w:wordWrap w:val="0"/>
                            <w:jc w:val="right"/>
                            <w:rPr>
                              <w:sz w:val="2"/>
                              <w:szCs w:val="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9AD395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style="position:absolute;margin-left:163.55pt;margin-top:56.3pt;width:241.5pt;height:16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" strokecolor="white [3212]">
              <v:fill opacity="0"/>
              <v:textbox inset="0,0,0,0">
                <w:txbxContent>
                  <w:p w14:paraId="305E9AA7" w14:textId="77777777" w:rsidR="00F42427" w:rsidRPr="00544A8D" w:rsidRDefault="00F42427" w:rsidP="00F42427">
                    <w:pPr>
                      <w:jc w:val="right"/>
                      <w:rPr>
                        <w:rFonts w:ascii="Times New Roman" w:hAnsi="Times New Roman" w:cs="Times New Roman"/>
                        <w:b/>
                        <w:bCs/>
                        <w:sz w:val="16"/>
                        <w:szCs w:val="16"/>
                      </w:rPr>
                    </w:pPr>
                    <w:r w:rsidRPr="00544A8D">
                      <w:rPr>
                        <w:rFonts w:ascii="Times New Roman" w:hAnsi="Times New Roman" w:cs="Times New Roman"/>
                        <w:b/>
                        <w:bCs/>
                        <w:sz w:val="16"/>
                        <w:szCs w:val="16"/>
                      </w:rPr>
                      <w:t>CHEMICAL ARITHMETIC (MOLE CONCEPT)</w:t>
                    </w:r>
                  </w:p>
                  <w:p w14:paraId="0569DB94" w14:textId="2280558C" w:rsidR="00AB55DA" w:rsidRPr="00D86868" w:rsidRDefault="00AB55DA" w:rsidP="004F0492">
                    <w:pPr>
                      <w:wordWrap w:val="0"/>
                      <w:jc w:val="right"/>
                      <w:rPr>
                        <w:sz w:val="2"/>
                        <w:szCs w:val="2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BB4D17">
      <w:rPr>
        <w:rFonts w:eastAsia="SimSun"/>
        <w:noProof/>
      </w:rPr>
      <w:drawing>
        <wp:anchor distT="0" distB="0" distL="114300" distR="114300" simplePos="0" relativeHeight="251744256" behindDoc="0" locked="0" layoutInCell="1" allowOverlap="1" wp14:anchorId="334F2A30" wp14:editId="7F122F74">
          <wp:simplePos x="0" y="0"/>
          <wp:positionH relativeFrom="margin">
            <wp:align>right</wp:align>
          </wp:positionH>
          <wp:positionV relativeFrom="paragraph">
            <wp:posOffset>133985</wp:posOffset>
          </wp:positionV>
          <wp:extent cx="771525" cy="771525"/>
          <wp:effectExtent l="0" t="0" r="9525" b="9525"/>
          <wp:wrapNone/>
          <wp:docPr id="58" name="Pictur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1525" cy="771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E0157" w:rsidRPr="003A4186">
      <w:rPr>
        <w:noProof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77B361EF" wp14:editId="37C10423">
              <wp:simplePos x="0" y="0"/>
              <wp:positionH relativeFrom="page">
                <wp:posOffset>43815</wp:posOffset>
              </wp:positionH>
              <wp:positionV relativeFrom="paragraph">
                <wp:posOffset>923511</wp:posOffset>
              </wp:positionV>
              <wp:extent cx="7503160" cy="9525"/>
              <wp:effectExtent l="0" t="0" r="21590" b="28575"/>
              <wp:wrapNone/>
              <wp:docPr id="15" name="Straight Connector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03160" cy="9525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FCA0C6E" id="Straight Connector 15" o:spid="_x0000_s1026" style="position:absolute;left:0;text-align:lef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3.45pt,72.7pt" to="594.25pt,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" strokecolor="red">
              <w10:wrap anchorx="page"/>
            </v:line>
          </w:pict>
        </mc:Fallback>
      </mc:AlternateContent>
    </w:r>
    <w:r w:rsidR="00F9788D">
      <w:rPr>
        <w:noProof/>
      </w:rPr>
      <w:drawing>
        <wp:anchor distT="0" distB="0" distL="114300" distR="114300" simplePos="0" relativeHeight="251661311" behindDoc="0" locked="0" layoutInCell="1" allowOverlap="1" wp14:anchorId="02C8855D" wp14:editId="61B101AC">
          <wp:simplePos x="0" y="0"/>
          <wp:positionH relativeFrom="page">
            <wp:posOffset>19878</wp:posOffset>
          </wp:positionH>
          <wp:positionV relativeFrom="paragraph">
            <wp:posOffset>-421779</wp:posOffset>
          </wp:positionV>
          <wp:extent cx="7997557" cy="1340485"/>
          <wp:effectExtent l="0" t="0" r="3810" b="0"/>
          <wp:wrapNone/>
          <wp:docPr id="119" name="Picture 1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alphaModFix amt="48000"/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colorTemperature colorTemp="6600"/>
                            </a14:imgEffect>
                            <a14:imgEffect>
                              <a14:saturation sat="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V="1">
                    <a:off x="0" y="0"/>
                    <a:ext cx="7997557" cy="13404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82E0D" w:rsidRPr="00365D17">
      <w:rPr>
        <w:rFonts w:ascii="Agency FB" w:hAnsi="Agency FB"/>
        <w:b/>
        <w:noProof/>
        <w:color w:val="FFFFFF" w:themeColor="background1"/>
        <w:sz w:val="72"/>
      </w:rPr>
      <mc:AlternateContent>
        <mc:Choice Requires="wps">
          <w:drawing>
            <wp:anchor distT="45720" distB="45720" distL="114300" distR="114300" simplePos="0" relativeHeight="251717632" behindDoc="0" locked="0" layoutInCell="1" allowOverlap="1" wp14:anchorId="5E9A08DD" wp14:editId="5652EDE9">
              <wp:simplePos x="0" y="0"/>
              <wp:positionH relativeFrom="column">
                <wp:posOffset>10160</wp:posOffset>
              </wp:positionH>
              <wp:positionV relativeFrom="paragraph">
                <wp:posOffset>257810</wp:posOffset>
              </wp:positionV>
              <wp:extent cx="2495550" cy="140462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5550" cy="1404620"/>
                      </a:xfrm>
                      <a:prstGeom prst="rect">
                        <a:avLst/>
                      </a:prstGeom>
                      <a:solidFill>
                        <a:schemeClr val="bg1">
                          <a:alpha val="0"/>
                        </a:schemeClr>
                      </a:solidFill>
                      <a:ln w="9525">
                        <a:solidFill>
                          <a:schemeClr val="bg1">
                            <a:alpha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8206F5C" w14:textId="5479E5BA" w:rsidR="00544A8D" w:rsidRPr="003A4186" w:rsidRDefault="00544A8D" w:rsidP="00246037">
                          <w:pPr>
                            <w:rPr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NEET</w:t>
                          </w:r>
                          <w:r w:rsidR="00246037"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-</w:t>
                          </w:r>
                          <w:r w:rsidRPr="003911AD">
                            <w:t xml:space="preserve"> </w:t>
                          </w:r>
                          <w:r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44"/>
                              <w:szCs w:val="18"/>
                            </w:rPr>
                            <w:t>CHEMISTRY</w:t>
                          </w:r>
                        </w:p>
                        <w:p w14:paraId="6E7B3D22" w14:textId="074CFEB5" w:rsidR="00365D17" w:rsidRPr="003A4186" w:rsidRDefault="00365D17" w:rsidP="00544A8D">
                          <w:pPr>
                            <w:rPr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ctr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w14:anchorId="5E9A08DD" id="_x0000_s1029" type="#_x0000_t202" style="position:absolute;margin-left:.8pt;margin-top:20.3pt;width:196.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" fillcolor="white [3212]" strokecolor="white [3212]">
              <v:fill opacity="0"/>
              <v:stroke opacity="0"/>
              <v:textbox style="mso-fit-shape-to-text:t" inset="0,0,0,0">
                <w:txbxContent>
                  <w:p w14:paraId="78206F5C" w14:textId="5479E5BA" w:rsidR="00544A8D" w:rsidRPr="003A4186" w:rsidRDefault="00544A8D" w:rsidP="00246037">
                    <w:pPr>
                      <w:rPr>
                        <w:color w:val="FFFFFF" w:themeColor="background1"/>
                        <w:sz w:val="20"/>
                        <w:szCs w:val="20"/>
                      </w:rPr>
                    </w:pPr>
                    <w:r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NEET</w:t>
                    </w:r>
                    <w:r w:rsidR="00246037"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-</w:t>
                    </w:r>
                    <w:r w:rsidRPr="003911AD">
                      <w:t xml:space="preserve"> </w:t>
                    </w:r>
                    <w:r>
                      <w:rPr>
                        <w:rFonts w:ascii="Agency FB" w:hAnsi="Agency FB"/>
                        <w:b/>
                        <w:color w:val="FFFFFF" w:themeColor="background1"/>
                        <w:sz w:val="44"/>
                        <w:szCs w:val="18"/>
                      </w:rPr>
                      <w:t>CHEMISTRY</w:t>
                    </w:r>
                  </w:p>
                  <w:p w14:paraId="6E7B3D22" w14:textId="074CFEB5" w:rsidR="00365D17" w:rsidRPr="003A4186" w:rsidRDefault="00365D17" w:rsidP="00544A8D">
                    <w:pPr>
                      <w:rPr>
                        <w:color w:val="FFFFFF" w:themeColor="background1"/>
                        <w:sz w:val="20"/>
                        <w:szCs w:val="20"/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945E16" w:rsidRPr="00945E16">
      <w:t xml:space="preserve"> </w:t>
    </w:r>
    <w:r w:rsidR="007F146B">
      <w:rPr>
        <w:rFonts w:ascii="Agency FB" w:hAnsi="Agency FB"/>
        <w:b/>
        <w:color w:val="FFFFFF" w:themeColor="background1"/>
        <w:sz w:val="7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6" type="#_x0000_t75" style="width:251.95pt;height:245.75pt" o:bullet="t">
        <v:imagedata r:id="rId1" o:title="bulating3"/>
      </v:shape>
    </w:pict>
  </w:numPicBullet>
  <w:abstractNum w:abstractNumId="0" w15:restartNumberingAfterBreak="0">
    <w:nsid w:val="2E4C49B9"/>
    <w:multiLevelType w:val="hybridMultilevel"/>
    <w:tmpl w:val="B6E62E20"/>
    <w:lvl w:ilvl="0" w:tplc="E9865354">
      <w:start w:val="1"/>
      <w:numFmt w:val="bullet"/>
      <w:pStyle w:val="STUDYSUBHEADING"/>
      <w:lvlText w:val=""/>
      <w:lvlPicBulletId w:val="0"/>
      <w:lvlJc w:val="left"/>
      <w:pPr>
        <w:ind w:left="420" w:hanging="42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bordersDoNotSurroundHeader/>
  <w:bordersDoNotSurroundFooter/>
  <w:proofState w:spelling="clean" w:grammar="clean"/>
  <w:attachedTemplate r:id="rId1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427"/>
    <w:rsid w:val="000116A6"/>
    <w:rsid w:val="000331FE"/>
    <w:rsid w:val="0007102B"/>
    <w:rsid w:val="00075B23"/>
    <w:rsid w:val="00084F33"/>
    <w:rsid w:val="000A14C9"/>
    <w:rsid w:val="000A4952"/>
    <w:rsid w:val="000A508A"/>
    <w:rsid w:val="001222D2"/>
    <w:rsid w:val="00125C1F"/>
    <w:rsid w:val="001366B2"/>
    <w:rsid w:val="001567A0"/>
    <w:rsid w:val="00162B77"/>
    <w:rsid w:val="001723CC"/>
    <w:rsid w:val="00176BDE"/>
    <w:rsid w:val="00197617"/>
    <w:rsid w:val="001A0315"/>
    <w:rsid w:val="002211F9"/>
    <w:rsid w:val="00242717"/>
    <w:rsid w:val="00246037"/>
    <w:rsid w:val="002922AC"/>
    <w:rsid w:val="002A2103"/>
    <w:rsid w:val="002D09CA"/>
    <w:rsid w:val="002F75FE"/>
    <w:rsid w:val="00365D17"/>
    <w:rsid w:val="00375A67"/>
    <w:rsid w:val="003A0017"/>
    <w:rsid w:val="003A4186"/>
    <w:rsid w:val="003D4BB0"/>
    <w:rsid w:val="003D73E0"/>
    <w:rsid w:val="003F5DE1"/>
    <w:rsid w:val="003F75B8"/>
    <w:rsid w:val="00407290"/>
    <w:rsid w:val="00414DA5"/>
    <w:rsid w:val="00466AE8"/>
    <w:rsid w:val="004B5417"/>
    <w:rsid w:val="004E30CF"/>
    <w:rsid w:val="004F0492"/>
    <w:rsid w:val="00544A8D"/>
    <w:rsid w:val="0057726F"/>
    <w:rsid w:val="005A2BE5"/>
    <w:rsid w:val="005A353C"/>
    <w:rsid w:val="005C5604"/>
    <w:rsid w:val="005F23C2"/>
    <w:rsid w:val="006131ED"/>
    <w:rsid w:val="0065315A"/>
    <w:rsid w:val="0066105E"/>
    <w:rsid w:val="0066394A"/>
    <w:rsid w:val="00664D22"/>
    <w:rsid w:val="00671B0C"/>
    <w:rsid w:val="006910BE"/>
    <w:rsid w:val="006C2241"/>
    <w:rsid w:val="006D59EA"/>
    <w:rsid w:val="006F67E4"/>
    <w:rsid w:val="007045E9"/>
    <w:rsid w:val="0070467D"/>
    <w:rsid w:val="00711600"/>
    <w:rsid w:val="00713AE8"/>
    <w:rsid w:val="00742CEC"/>
    <w:rsid w:val="00745D48"/>
    <w:rsid w:val="00770C22"/>
    <w:rsid w:val="007749B8"/>
    <w:rsid w:val="00774A34"/>
    <w:rsid w:val="00781FC0"/>
    <w:rsid w:val="00793140"/>
    <w:rsid w:val="00796818"/>
    <w:rsid w:val="007A56F3"/>
    <w:rsid w:val="007B0DEA"/>
    <w:rsid w:val="007C484E"/>
    <w:rsid w:val="007D71CB"/>
    <w:rsid w:val="007E4B23"/>
    <w:rsid w:val="007F146B"/>
    <w:rsid w:val="0084603E"/>
    <w:rsid w:val="00863F91"/>
    <w:rsid w:val="00866201"/>
    <w:rsid w:val="00872156"/>
    <w:rsid w:val="008728C1"/>
    <w:rsid w:val="008A623B"/>
    <w:rsid w:val="008D5241"/>
    <w:rsid w:val="008E483F"/>
    <w:rsid w:val="0090182C"/>
    <w:rsid w:val="00904D5C"/>
    <w:rsid w:val="0094008E"/>
    <w:rsid w:val="00945E16"/>
    <w:rsid w:val="00953D04"/>
    <w:rsid w:val="009642F3"/>
    <w:rsid w:val="009874B0"/>
    <w:rsid w:val="0099640A"/>
    <w:rsid w:val="009B6BD4"/>
    <w:rsid w:val="009E6CDA"/>
    <w:rsid w:val="00A028C5"/>
    <w:rsid w:val="00A06FDB"/>
    <w:rsid w:val="00A13743"/>
    <w:rsid w:val="00A15E03"/>
    <w:rsid w:val="00A17EB5"/>
    <w:rsid w:val="00A40BE6"/>
    <w:rsid w:val="00A41AC3"/>
    <w:rsid w:val="00A46D9D"/>
    <w:rsid w:val="00A477ED"/>
    <w:rsid w:val="00A56C95"/>
    <w:rsid w:val="00A617C5"/>
    <w:rsid w:val="00A63BDC"/>
    <w:rsid w:val="00A87D8F"/>
    <w:rsid w:val="00AA1CE9"/>
    <w:rsid w:val="00AB3794"/>
    <w:rsid w:val="00AB55DA"/>
    <w:rsid w:val="00AC45CC"/>
    <w:rsid w:val="00AC5EA5"/>
    <w:rsid w:val="00AD6489"/>
    <w:rsid w:val="00AF213A"/>
    <w:rsid w:val="00B23BBA"/>
    <w:rsid w:val="00B64404"/>
    <w:rsid w:val="00B812D1"/>
    <w:rsid w:val="00B82E0D"/>
    <w:rsid w:val="00BB0C63"/>
    <w:rsid w:val="00BB382D"/>
    <w:rsid w:val="00BB4D17"/>
    <w:rsid w:val="00BC40CD"/>
    <w:rsid w:val="00BF2CA7"/>
    <w:rsid w:val="00C25232"/>
    <w:rsid w:val="00C457F9"/>
    <w:rsid w:val="00C70A6E"/>
    <w:rsid w:val="00C87401"/>
    <w:rsid w:val="00C92E27"/>
    <w:rsid w:val="00CC6265"/>
    <w:rsid w:val="00CF6DB5"/>
    <w:rsid w:val="00CF72AE"/>
    <w:rsid w:val="00D047B1"/>
    <w:rsid w:val="00D07789"/>
    <w:rsid w:val="00D10C15"/>
    <w:rsid w:val="00D110B6"/>
    <w:rsid w:val="00D1292B"/>
    <w:rsid w:val="00D22122"/>
    <w:rsid w:val="00D34458"/>
    <w:rsid w:val="00D35F9D"/>
    <w:rsid w:val="00D72F89"/>
    <w:rsid w:val="00D75AE9"/>
    <w:rsid w:val="00D86868"/>
    <w:rsid w:val="00D921E0"/>
    <w:rsid w:val="00DB0B30"/>
    <w:rsid w:val="00DE0157"/>
    <w:rsid w:val="00DE0A00"/>
    <w:rsid w:val="00E005FD"/>
    <w:rsid w:val="00E3117D"/>
    <w:rsid w:val="00E53087"/>
    <w:rsid w:val="00E760B0"/>
    <w:rsid w:val="00E877C8"/>
    <w:rsid w:val="00E91119"/>
    <w:rsid w:val="00EB197E"/>
    <w:rsid w:val="00EB1A4E"/>
    <w:rsid w:val="00ED61D3"/>
    <w:rsid w:val="00EE45E3"/>
    <w:rsid w:val="00EF7257"/>
    <w:rsid w:val="00F25531"/>
    <w:rsid w:val="00F42427"/>
    <w:rsid w:val="00F707F6"/>
    <w:rsid w:val="00F81BF1"/>
    <w:rsid w:val="00F9788D"/>
    <w:rsid w:val="00FB7117"/>
    <w:rsid w:val="00FC1932"/>
    <w:rsid w:val="00FC7EF9"/>
    <w:rsid w:val="00FD1796"/>
    <w:rsid w:val="00FD7CC5"/>
    <w:rsid w:val="00FE3838"/>
    <w:rsid w:val="00FE57C5"/>
    <w:rsid w:val="00FE6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608D0FA"/>
  <w15:docId w15:val="{3313814B-DFB8-46FB-BC7A-ACFE9CFDA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427"/>
    <w:pPr>
      <w:spacing w:after="0" w:line="240" w:lineRule="auto"/>
    </w:pPr>
    <w:rPr>
      <w:rFonts w:ascii="Kundli" w:eastAsia="MS Mincho" w:hAnsi="Kundli" w:cs="Angsana New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872156"/>
    <w:pPr>
      <w:keepNext/>
      <w:shd w:val="clear" w:color="auto" w:fill="C0C0C0"/>
      <w:autoSpaceDE w:val="0"/>
      <w:autoSpaceDN w:val="0"/>
      <w:adjustRightInd w:val="0"/>
      <w:spacing w:after="160" w:line="259" w:lineRule="auto"/>
      <w:ind w:left="720" w:hanging="720"/>
      <w:jc w:val="center"/>
      <w:outlineLvl w:val="0"/>
    </w:pPr>
    <w:rPr>
      <w:rFonts w:ascii="Arial" w:eastAsiaTheme="minorEastAsia" w:hAnsi="Arial" w:cs="Arial"/>
      <w:b/>
      <w:bCs/>
      <w:color w:val="000000"/>
      <w:sz w:val="32"/>
      <w:szCs w:val="20"/>
      <w:lang w:val="en-GB" w:eastAsia="zh-CN"/>
    </w:rPr>
  </w:style>
  <w:style w:type="paragraph" w:styleId="Heading2">
    <w:name w:val="heading 2"/>
    <w:basedOn w:val="Normal"/>
    <w:next w:val="Normal"/>
    <w:link w:val="Heading2Char"/>
    <w:qFormat/>
    <w:rsid w:val="00872156"/>
    <w:pPr>
      <w:keepNext/>
      <w:shd w:val="clear" w:color="auto" w:fill="C0C0C0"/>
      <w:autoSpaceDE w:val="0"/>
      <w:autoSpaceDN w:val="0"/>
      <w:adjustRightInd w:val="0"/>
      <w:spacing w:after="160" w:line="259" w:lineRule="auto"/>
      <w:ind w:left="720" w:hanging="720"/>
      <w:jc w:val="center"/>
      <w:outlineLvl w:val="1"/>
    </w:pPr>
    <w:rPr>
      <w:rFonts w:ascii="Arial" w:eastAsiaTheme="minorEastAsia" w:hAnsi="Arial" w:cs="Arial"/>
      <w:b/>
      <w:bCs/>
      <w:color w:val="000000"/>
      <w:sz w:val="28"/>
      <w:szCs w:val="20"/>
      <w:lang w:val="en-GB" w:eastAsia="zh-CN"/>
    </w:rPr>
  </w:style>
  <w:style w:type="paragraph" w:styleId="Heading3">
    <w:name w:val="heading 3"/>
    <w:basedOn w:val="Normal"/>
    <w:next w:val="Normal"/>
    <w:link w:val="Heading3Char"/>
    <w:qFormat/>
    <w:rsid w:val="00872156"/>
    <w:pPr>
      <w:keepNext/>
      <w:autoSpaceDE w:val="0"/>
      <w:autoSpaceDN w:val="0"/>
      <w:adjustRightInd w:val="0"/>
      <w:spacing w:after="160" w:line="259" w:lineRule="auto"/>
      <w:ind w:left="720" w:hanging="720"/>
      <w:jc w:val="center"/>
      <w:outlineLvl w:val="2"/>
    </w:pPr>
    <w:rPr>
      <w:rFonts w:ascii="Arial" w:eastAsiaTheme="minorEastAsia" w:hAnsi="Arial" w:cs="Arial"/>
      <w:b/>
      <w:bCs/>
      <w:color w:val="000000"/>
      <w:sz w:val="44"/>
      <w:szCs w:val="22"/>
      <w:lang w:val="en-GB" w:eastAsia="zh-CN"/>
    </w:rPr>
  </w:style>
  <w:style w:type="paragraph" w:styleId="Heading4">
    <w:name w:val="heading 4"/>
    <w:basedOn w:val="Normal"/>
    <w:next w:val="Normal"/>
    <w:link w:val="Heading4Char"/>
    <w:qFormat/>
    <w:rsid w:val="00872156"/>
    <w:pPr>
      <w:keepNext/>
      <w:shd w:val="clear" w:color="auto" w:fill="C0C0C0"/>
      <w:autoSpaceDE w:val="0"/>
      <w:autoSpaceDN w:val="0"/>
      <w:adjustRightInd w:val="0"/>
      <w:spacing w:after="160" w:line="259" w:lineRule="auto"/>
      <w:ind w:left="720" w:hanging="720"/>
      <w:jc w:val="center"/>
      <w:outlineLvl w:val="3"/>
    </w:pPr>
    <w:rPr>
      <w:rFonts w:ascii="Arial" w:eastAsiaTheme="minorEastAsia" w:hAnsi="Arial" w:cs="Arial"/>
      <w:b/>
      <w:bCs/>
      <w:sz w:val="22"/>
      <w:szCs w:val="22"/>
      <w:lang w:val="en-GB" w:eastAsia="zh-CN"/>
    </w:rPr>
  </w:style>
  <w:style w:type="paragraph" w:styleId="Heading5">
    <w:name w:val="heading 5"/>
    <w:basedOn w:val="Normal"/>
    <w:next w:val="Normal"/>
    <w:link w:val="Heading5Char"/>
    <w:qFormat/>
    <w:rsid w:val="00872156"/>
    <w:pPr>
      <w:keepNext/>
      <w:autoSpaceDE w:val="0"/>
      <w:autoSpaceDN w:val="0"/>
      <w:adjustRightInd w:val="0"/>
      <w:spacing w:after="160" w:line="259" w:lineRule="auto"/>
      <w:ind w:left="720" w:hanging="720"/>
      <w:jc w:val="center"/>
      <w:outlineLvl w:val="4"/>
    </w:pPr>
    <w:rPr>
      <w:rFonts w:ascii="Arial" w:eastAsiaTheme="minorEastAsia" w:hAnsi="Arial" w:cs="Arial"/>
      <w:b/>
      <w:bCs/>
      <w:sz w:val="20"/>
      <w:szCs w:val="22"/>
      <w:u w:val="single"/>
      <w:lang w:val="en-GB" w:eastAsia="zh-CN"/>
    </w:rPr>
  </w:style>
  <w:style w:type="paragraph" w:styleId="Heading6">
    <w:name w:val="heading 6"/>
    <w:basedOn w:val="Normal"/>
    <w:next w:val="Normal"/>
    <w:link w:val="Heading6Char"/>
    <w:qFormat/>
    <w:rsid w:val="00872156"/>
    <w:pPr>
      <w:keepNext/>
      <w:autoSpaceDE w:val="0"/>
      <w:autoSpaceDN w:val="0"/>
      <w:adjustRightInd w:val="0"/>
      <w:spacing w:after="160" w:line="259" w:lineRule="auto"/>
      <w:jc w:val="center"/>
      <w:outlineLvl w:val="5"/>
    </w:pPr>
    <w:rPr>
      <w:rFonts w:ascii="Arial" w:eastAsiaTheme="minorEastAsia" w:hAnsi="Arial" w:cs="Arial"/>
      <w:b/>
      <w:bCs/>
      <w:sz w:val="20"/>
      <w:szCs w:val="22"/>
      <w:u w:val="single"/>
      <w:lang w:val="en-GB" w:eastAsia="zh-CN"/>
    </w:rPr>
  </w:style>
  <w:style w:type="paragraph" w:styleId="Heading7">
    <w:name w:val="heading 7"/>
    <w:basedOn w:val="Normal"/>
    <w:next w:val="Normal"/>
    <w:link w:val="Heading7Char"/>
    <w:qFormat/>
    <w:rsid w:val="00872156"/>
    <w:pPr>
      <w:keepNext/>
      <w:shd w:val="clear" w:color="auto" w:fill="C0C0C0"/>
      <w:autoSpaceDE w:val="0"/>
      <w:autoSpaceDN w:val="0"/>
      <w:adjustRightInd w:val="0"/>
      <w:spacing w:after="160" w:line="259" w:lineRule="auto"/>
      <w:ind w:left="720" w:hanging="720"/>
      <w:jc w:val="center"/>
      <w:outlineLvl w:val="6"/>
    </w:pPr>
    <w:rPr>
      <w:rFonts w:ascii="Arial" w:eastAsiaTheme="minorEastAsia" w:hAnsi="Arial" w:cs="Arial"/>
      <w:b/>
      <w:bCs/>
      <w:sz w:val="32"/>
      <w:szCs w:val="22"/>
      <w:lang w:val="en-GB" w:eastAsia="zh-CN"/>
    </w:rPr>
  </w:style>
  <w:style w:type="paragraph" w:styleId="Heading8">
    <w:name w:val="heading 8"/>
    <w:basedOn w:val="Normal"/>
    <w:next w:val="Normal"/>
    <w:link w:val="Heading8Char"/>
    <w:qFormat/>
    <w:rsid w:val="00EF7257"/>
    <w:pPr>
      <w:keepNext/>
      <w:tabs>
        <w:tab w:val="left" w:pos="504"/>
        <w:tab w:val="left" w:pos="990"/>
        <w:tab w:val="left" w:pos="1440"/>
      </w:tabs>
      <w:spacing w:before="20" w:after="20" w:line="288" w:lineRule="auto"/>
      <w:jc w:val="center"/>
      <w:outlineLvl w:val="7"/>
    </w:pPr>
    <w:rPr>
      <w:rFonts w:ascii="Souvenir Lt BT" w:eastAsia="Times New Roman" w:hAnsi="Souvenir Lt BT" w:cs="Times New Roman"/>
      <w:b/>
      <w:color w:val="000000"/>
      <w:spacing w:val="-6"/>
      <w:sz w:val="22"/>
      <w:szCs w:val="20"/>
      <w:lang w:val="en-GB" w:eastAsia="zh-CN"/>
    </w:rPr>
  </w:style>
  <w:style w:type="paragraph" w:styleId="Heading9">
    <w:name w:val="heading 9"/>
    <w:basedOn w:val="Normal"/>
    <w:next w:val="Normal"/>
    <w:link w:val="Heading9Char"/>
    <w:qFormat/>
    <w:rsid w:val="00EF7257"/>
    <w:pPr>
      <w:keepNext/>
      <w:spacing w:before="60" w:after="60" w:line="288" w:lineRule="auto"/>
      <w:jc w:val="right"/>
      <w:outlineLvl w:val="8"/>
    </w:pPr>
    <w:rPr>
      <w:rFonts w:ascii="Souvenir Lt BT" w:eastAsia="Times New Roman" w:hAnsi="Souvenir Lt BT" w:cs="Times New Roman"/>
      <w:b/>
      <w:sz w:val="18"/>
      <w:szCs w:val="20"/>
      <w:lang w:val="en-GB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72156"/>
    <w:rPr>
      <w:rFonts w:ascii="Arial" w:eastAsia="MS Mincho" w:hAnsi="Arial" w:cs="Arial"/>
      <w:b/>
      <w:bCs/>
      <w:color w:val="000000"/>
      <w:sz w:val="32"/>
      <w:szCs w:val="20"/>
      <w:shd w:val="clear" w:color="auto" w:fill="C0C0C0"/>
    </w:rPr>
  </w:style>
  <w:style w:type="character" w:customStyle="1" w:styleId="Heading2Char">
    <w:name w:val="Heading 2 Char"/>
    <w:basedOn w:val="DefaultParagraphFont"/>
    <w:link w:val="Heading2"/>
    <w:rsid w:val="00872156"/>
    <w:rPr>
      <w:rFonts w:ascii="Arial" w:eastAsia="MS Mincho" w:hAnsi="Arial" w:cs="Arial"/>
      <w:b/>
      <w:bCs/>
      <w:color w:val="000000"/>
      <w:sz w:val="28"/>
      <w:szCs w:val="20"/>
      <w:shd w:val="clear" w:color="auto" w:fill="C0C0C0"/>
    </w:rPr>
  </w:style>
  <w:style w:type="character" w:customStyle="1" w:styleId="Heading3Char">
    <w:name w:val="Heading 3 Char"/>
    <w:basedOn w:val="DefaultParagraphFont"/>
    <w:link w:val="Heading3"/>
    <w:rsid w:val="00872156"/>
    <w:rPr>
      <w:rFonts w:ascii="Arial" w:eastAsia="MS Mincho" w:hAnsi="Arial" w:cs="Arial"/>
      <w:b/>
      <w:bCs/>
      <w:color w:val="000000"/>
      <w:sz w:val="44"/>
      <w:szCs w:val="24"/>
    </w:rPr>
  </w:style>
  <w:style w:type="character" w:customStyle="1" w:styleId="Heading4Char">
    <w:name w:val="Heading 4 Char"/>
    <w:basedOn w:val="DefaultParagraphFont"/>
    <w:link w:val="Heading4"/>
    <w:rsid w:val="00872156"/>
    <w:rPr>
      <w:rFonts w:ascii="Arial" w:eastAsia="MS Mincho" w:hAnsi="Arial" w:cs="Arial"/>
      <w:b/>
      <w:bCs/>
      <w:sz w:val="24"/>
      <w:szCs w:val="24"/>
      <w:shd w:val="clear" w:color="auto" w:fill="C0C0C0"/>
    </w:rPr>
  </w:style>
  <w:style w:type="character" w:customStyle="1" w:styleId="Heading5Char">
    <w:name w:val="Heading 5 Char"/>
    <w:basedOn w:val="DefaultParagraphFont"/>
    <w:link w:val="Heading5"/>
    <w:rsid w:val="00872156"/>
    <w:rPr>
      <w:rFonts w:ascii="Arial" w:eastAsia="MS Mincho" w:hAnsi="Arial" w:cs="Arial"/>
      <w:b/>
      <w:bCs/>
      <w:sz w:val="20"/>
      <w:szCs w:val="24"/>
      <w:u w:val="single"/>
    </w:rPr>
  </w:style>
  <w:style w:type="character" w:customStyle="1" w:styleId="Heading6Char">
    <w:name w:val="Heading 6 Char"/>
    <w:basedOn w:val="DefaultParagraphFont"/>
    <w:link w:val="Heading6"/>
    <w:rsid w:val="00872156"/>
    <w:rPr>
      <w:rFonts w:ascii="Arial" w:eastAsia="MS Mincho" w:hAnsi="Arial" w:cs="Arial"/>
      <w:b/>
      <w:bCs/>
      <w:sz w:val="20"/>
      <w:szCs w:val="24"/>
      <w:u w:val="single"/>
    </w:rPr>
  </w:style>
  <w:style w:type="character" w:customStyle="1" w:styleId="Heading7Char">
    <w:name w:val="Heading 7 Char"/>
    <w:basedOn w:val="DefaultParagraphFont"/>
    <w:link w:val="Heading7"/>
    <w:rsid w:val="00872156"/>
    <w:rPr>
      <w:rFonts w:ascii="Arial" w:eastAsia="MS Mincho" w:hAnsi="Arial" w:cs="Arial"/>
      <w:b/>
      <w:bCs/>
      <w:sz w:val="32"/>
      <w:szCs w:val="24"/>
      <w:shd w:val="clear" w:color="auto" w:fill="C0C0C0"/>
    </w:rPr>
  </w:style>
  <w:style w:type="character" w:customStyle="1" w:styleId="Heading8Char">
    <w:name w:val="Heading 8 Char"/>
    <w:basedOn w:val="DefaultParagraphFont"/>
    <w:link w:val="Heading8"/>
    <w:rsid w:val="00EF7257"/>
    <w:rPr>
      <w:rFonts w:ascii="Souvenir Lt BT" w:eastAsia="Times New Roman" w:hAnsi="Souvenir Lt BT" w:cs="Times New Roman"/>
      <w:b/>
      <w:color w:val="000000"/>
      <w:spacing w:val="-6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EF7257"/>
    <w:rPr>
      <w:rFonts w:ascii="Souvenir Lt BT" w:eastAsia="Times New Roman" w:hAnsi="Souvenir Lt BT" w:cs="Times New Roman"/>
      <w:b/>
      <w:sz w:val="18"/>
      <w:szCs w:val="20"/>
      <w:lang w:eastAsia="zh-CN"/>
    </w:rPr>
  </w:style>
  <w:style w:type="paragraph" w:styleId="Header">
    <w:name w:val="header"/>
    <w:basedOn w:val="Normal"/>
    <w:link w:val="HeaderChar"/>
    <w:unhideWhenUsed/>
    <w:rsid w:val="00AC45CC"/>
    <w:pPr>
      <w:tabs>
        <w:tab w:val="center" w:pos="4680"/>
        <w:tab w:val="right" w:pos="9360"/>
      </w:tabs>
      <w:spacing w:after="160" w:line="259" w:lineRule="auto"/>
    </w:pPr>
    <w:rPr>
      <w:rFonts w:asciiTheme="minorHAnsi" w:eastAsiaTheme="minorEastAsia" w:hAnsiTheme="minorHAnsi" w:cstheme="minorBidi"/>
      <w:sz w:val="22"/>
      <w:szCs w:val="22"/>
      <w:lang w:val="en-GB" w:eastAsia="zh-CN"/>
    </w:rPr>
  </w:style>
  <w:style w:type="character" w:customStyle="1" w:styleId="HeaderChar">
    <w:name w:val="Header Char"/>
    <w:basedOn w:val="DefaultParagraphFont"/>
    <w:link w:val="Header"/>
    <w:rsid w:val="00AC45CC"/>
    <w:rPr>
      <w:rFonts w:ascii="Kundli" w:eastAsia="MS Mincho" w:hAnsi="Kundli" w:cs="Angsana New"/>
      <w:sz w:val="24"/>
      <w:szCs w:val="24"/>
    </w:rPr>
  </w:style>
  <w:style w:type="paragraph" w:styleId="Footer">
    <w:name w:val="footer"/>
    <w:basedOn w:val="Normal"/>
    <w:link w:val="FooterChar"/>
    <w:unhideWhenUsed/>
    <w:rsid w:val="00AC45CC"/>
    <w:pPr>
      <w:tabs>
        <w:tab w:val="center" w:pos="4680"/>
        <w:tab w:val="right" w:pos="9360"/>
      </w:tabs>
      <w:spacing w:after="160" w:line="259" w:lineRule="auto"/>
    </w:pPr>
    <w:rPr>
      <w:rFonts w:asciiTheme="minorHAnsi" w:eastAsiaTheme="minorEastAsia" w:hAnsiTheme="minorHAnsi" w:cstheme="minorBidi"/>
      <w:sz w:val="22"/>
      <w:szCs w:val="22"/>
      <w:lang w:val="en-GB"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AC45CC"/>
    <w:rPr>
      <w:rFonts w:ascii="Kundli" w:eastAsia="MS Mincho" w:hAnsi="Kundli" w:cs="Angsana New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45CC"/>
    <w:pPr>
      <w:spacing w:after="200" w:line="276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5CC"/>
    <w:rPr>
      <w:rFonts w:ascii="Tahoma" w:eastAsia="MS Mincho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6F67E4"/>
    <w:pPr>
      <w:spacing w:after="0" w:line="240" w:lineRule="auto"/>
    </w:pPr>
    <w:rPr>
      <w:rFonts w:ascii="Kundli" w:eastAsia="MS Mincho" w:hAnsi="Kundli" w:cs="Angsana New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EF7257"/>
    <w:rPr>
      <w:rFonts w:ascii="Kundli" w:eastAsia="MS Mincho" w:hAnsi="Kundli" w:cs="Angsana New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6F67E4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GB" w:eastAsia="zh-CN"/>
    </w:rPr>
  </w:style>
  <w:style w:type="character" w:styleId="Hyperlink">
    <w:name w:val="Hyperlink"/>
    <w:basedOn w:val="DefaultParagraphFont"/>
    <w:rsid w:val="00872156"/>
    <w:rPr>
      <w:color w:val="0000FF"/>
      <w:u w:val="single"/>
    </w:rPr>
  </w:style>
  <w:style w:type="character" w:styleId="PageNumber">
    <w:name w:val="page number"/>
    <w:basedOn w:val="DefaultParagraphFont"/>
    <w:rsid w:val="00872156"/>
  </w:style>
  <w:style w:type="character" w:styleId="FollowedHyperlink">
    <w:name w:val="FollowedHyperlink"/>
    <w:basedOn w:val="DefaultParagraphFont"/>
    <w:rsid w:val="00872156"/>
    <w:rPr>
      <w:color w:val="800080"/>
      <w:u w:val="single"/>
    </w:rPr>
  </w:style>
  <w:style w:type="paragraph" w:styleId="ListBullet">
    <w:name w:val="List Bullet"/>
    <w:basedOn w:val="Normal"/>
    <w:link w:val="ListBulletChar"/>
    <w:rsid w:val="00872156"/>
    <w:pPr>
      <w:tabs>
        <w:tab w:val="num" w:pos="360"/>
      </w:tabs>
      <w:spacing w:after="160" w:line="259" w:lineRule="auto"/>
      <w:ind w:left="360" w:hanging="360"/>
    </w:pPr>
    <w:rPr>
      <w:rFonts w:ascii="Times New Roman" w:eastAsia="SimSun" w:hAnsi="Times New Roman" w:cstheme="minorBidi"/>
      <w:sz w:val="22"/>
      <w:szCs w:val="22"/>
      <w:lang w:val="en-GB" w:eastAsia="zh-CN"/>
    </w:rPr>
  </w:style>
  <w:style w:type="character" w:customStyle="1" w:styleId="DocumentMapChar">
    <w:name w:val="Document Map Char"/>
    <w:basedOn w:val="DefaultParagraphFont"/>
    <w:link w:val="DocumentMap"/>
    <w:semiHidden/>
    <w:rsid w:val="00872156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styleId="DocumentMap">
    <w:name w:val="Document Map"/>
    <w:basedOn w:val="Normal"/>
    <w:link w:val="DocumentMapChar"/>
    <w:semiHidden/>
    <w:rsid w:val="00872156"/>
    <w:pPr>
      <w:shd w:val="clear" w:color="auto" w:fill="000080"/>
      <w:spacing w:after="200" w:line="276" w:lineRule="auto"/>
    </w:pPr>
    <w:rPr>
      <w:rFonts w:ascii="Tahoma" w:eastAsia="Times New Roman" w:hAnsi="Tahoma" w:cs="Tahoma"/>
      <w:sz w:val="20"/>
      <w:szCs w:val="20"/>
    </w:rPr>
  </w:style>
  <w:style w:type="table" w:styleId="TableGrid">
    <w:name w:val="Table Grid"/>
    <w:basedOn w:val="TableNormal"/>
    <w:uiPriority w:val="59"/>
    <w:rsid w:val="005F23C2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F7257"/>
    <w:rPr>
      <w:color w:val="808080"/>
    </w:rPr>
  </w:style>
  <w:style w:type="paragraph" w:styleId="BodyTextIndent">
    <w:name w:val="Body Text Indent"/>
    <w:basedOn w:val="Normal"/>
    <w:link w:val="BodyTextIndentChar"/>
    <w:semiHidden/>
    <w:rsid w:val="00EF7257"/>
    <w:pPr>
      <w:spacing w:after="160" w:line="259" w:lineRule="auto"/>
      <w:jc w:val="center"/>
    </w:pPr>
    <w:rPr>
      <w:rFonts w:ascii="Souvenir Lt BT" w:eastAsia="Times New Roman" w:hAnsi="Souvenir Lt BT" w:cs="Times New Roman"/>
      <w:sz w:val="16"/>
      <w:szCs w:val="20"/>
      <w:lang w:val="en-GB" w:eastAsia="zh-CN"/>
    </w:rPr>
  </w:style>
  <w:style w:type="character" w:customStyle="1" w:styleId="BodyTextIndentChar">
    <w:name w:val="Body Text Indent Char"/>
    <w:basedOn w:val="DefaultParagraphFont"/>
    <w:link w:val="BodyTextIndent"/>
    <w:semiHidden/>
    <w:rsid w:val="00EF7257"/>
    <w:rPr>
      <w:rFonts w:ascii="Souvenir Lt BT" w:eastAsia="Times New Roman" w:hAnsi="Souvenir Lt BT" w:cs="Times New Roman"/>
      <w:sz w:val="16"/>
      <w:szCs w:val="20"/>
    </w:rPr>
  </w:style>
  <w:style w:type="paragraph" w:styleId="BodyText">
    <w:name w:val="Body Text"/>
    <w:basedOn w:val="Normal"/>
    <w:link w:val="BodyTextChar"/>
    <w:semiHidden/>
    <w:rsid w:val="00EF7257"/>
    <w:pPr>
      <w:spacing w:after="160" w:line="259" w:lineRule="auto"/>
    </w:pPr>
    <w:rPr>
      <w:rFonts w:ascii="Kruti Dev 010" w:eastAsia="Times New Roman" w:hAnsi="Kruti Dev 010" w:cs="Times New Roman"/>
      <w:sz w:val="16"/>
      <w:szCs w:val="20"/>
      <w:lang w:val="en-GB" w:eastAsia="zh-CN"/>
    </w:rPr>
  </w:style>
  <w:style w:type="character" w:customStyle="1" w:styleId="BodyTextChar">
    <w:name w:val="Body Text Char"/>
    <w:basedOn w:val="DefaultParagraphFont"/>
    <w:link w:val="BodyText"/>
    <w:semiHidden/>
    <w:rsid w:val="00EF7257"/>
    <w:rPr>
      <w:rFonts w:ascii="Kruti Dev 010" w:eastAsia="Times New Roman" w:hAnsi="Kruti Dev 010" w:cs="Times New Roman"/>
      <w:sz w:val="16"/>
      <w:szCs w:val="20"/>
    </w:rPr>
  </w:style>
  <w:style w:type="paragraph" w:styleId="Caption">
    <w:name w:val="caption"/>
    <w:basedOn w:val="Normal"/>
    <w:next w:val="Normal"/>
    <w:qFormat/>
    <w:rsid w:val="00EF7257"/>
    <w:pPr>
      <w:spacing w:before="40" w:after="40" w:line="288" w:lineRule="auto"/>
      <w:jc w:val="both"/>
    </w:pPr>
    <w:rPr>
      <w:rFonts w:ascii="Arial" w:eastAsia="Times New Roman" w:hAnsi="Arial" w:cs="Times New Roman"/>
      <w:b/>
      <w:sz w:val="22"/>
      <w:szCs w:val="20"/>
      <w:lang w:val="en-GB" w:eastAsia="zh-CN"/>
    </w:rPr>
  </w:style>
  <w:style w:type="paragraph" w:styleId="BodyTextIndent2">
    <w:name w:val="Body Text Indent 2"/>
    <w:basedOn w:val="Normal"/>
    <w:link w:val="BodyTextIndent2Char"/>
    <w:semiHidden/>
    <w:rsid w:val="00EF7257"/>
    <w:pPr>
      <w:spacing w:before="40" w:after="40" w:line="264" w:lineRule="auto"/>
      <w:ind w:firstLine="360"/>
      <w:jc w:val="both"/>
    </w:pPr>
    <w:rPr>
      <w:rFonts w:ascii="Souvenir Lt BT" w:eastAsia="Times New Roman" w:hAnsi="Souvenir Lt BT" w:cs="Times New Roman"/>
      <w:sz w:val="18"/>
      <w:szCs w:val="20"/>
      <w:lang w:val="en-GB" w:eastAsia="zh-CN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EF7257"/>
    <w:rPr>
      <w:rFonts w:ascii="Souvenir Lt BT" w:eastAsia="Times New Roman" w:hAnsi="Souvenir Lt BT" w:cs="Times New Roman"/>
      <w:sz w:val="18"/>
      <w:szCs w:val="20"/>
      <w:lang w:eastAsia="zh-CN"/>
    </w:rPr>
  </w:style>
  <w:style w:type="paragraph" w:styleId="BodyText2">
    <w:name w:val="Body Text 2"/>
    <w:basedOn w:val="Normal"/>
    <w:link w:val="BodyText2Char"/>
    <w:semiHidden/>
    <w:rsid w:val="00EF7257"/>
    <w:pPr>
      <w:tabs>
        <w:tab w:val="left" w:pos="504"/>
        <w:tab w:val="left" w:pos="1008"/>
        <w:tab w:val="left" w:pos="1440"/>
      </w:tabs>
      <w:spacing w:before="20" w:after="40" w:line="288" w:lineRule="auto"/>
      <w:jc w:val="both"/>
    </w:pPr>
    <w:rPr>
      <w:rFonts w:ascii="Souvenir Lt BT" w:eastAsia="Times New Roman" w:hAnsi="Souvenir Lt BT" w:cs="Times New Roman"/>
      <w:sz w:val="22"/>
      <w:szCs w:val="20"/>
      <w:lang w:val="en-GB" w:eastAsia="zh-CN"/>
    </w:rPr>
  </w:style>
  <w:style w:type="character" w:customStyle="1" w:styleId="BodyText2Char">
    <w:name w:val="Body Text 2 Char"/>
    <w:basedOn w:val="DefaultParagraphFont"/>
    <w:link w:val="BodyText2"/>
    <w:semiHidden/>
    <w:rsid w:val="00EF7257"/>
    <w:rPr>
      <w:rFonts w:ascii="Souvenir Lt BT" w:eastAsia="Times New Roman" w:hAnsi="Souvenir Lt BT" w:cs="Times New Roman"/>
      <w:szCs w:val="20"/>
      <w:lang w:eastAsia="zh-CN"/>
    </w:rPr>
  </w:style>
  <w:style w:type="paragraph" w:styleId="BodyText3">
    <w:name w:val="Body Text 3"/>
    <w:basedOn w:val="Normal"/>
    <w:link w:val="BodyText3Char"/>
    <w:semiHidden/>
    <w:rsid w:val="00EF7257"/>
    <w:pPr>
      <w:tabs>
        <w:tab w:val="left" w:pos="504"/>
        <w:tab w:val="left" w:pos="1008"/>
        <w:tab w:val="left" w:pos="1440"/>
      </w:tabs>
      <w:spacing w:after="160" w:line="288" w:lineRule="auto"/>
      <w:jc w:val="both"/>
    </w:pPr>
    <w:rPr>
      <w:rFonts w:ascii="Souvenir Lt BT" w:eastAsia="Times New Roman" w:hAnsi="Souvenir Lt BT" w:cs="Times New Roman"/>
      <w:b/>
      <w:sz w:val="22"/>
      <w:szCs w:val="20"/>
      <w:lang w:val="en-GB" w:eastAsia="zh-CN"/>
    </w:rPr>
  </w:style>
  <w:style w:type="character" w:customStyle="1" w:styleId="BodyText3Char">
    <w:name w:val="Body Text 3 Char"/>
    <w:basedOn w:val="DefaultParagraphFont"/>
    <w:link w:val="BodyText3"/>
    <w:semiHidden/>
    <w:rsid w:val="00EF7257"/>
    <w:rPr>
      <w:rFonts w:ascii="Souvenir Lt BT" w:eastAsia="Times New Roman" w:hAnsi="Souvenir Lt BT" w:cs="Times New Roman"/>
      <w:b/>
      <w:szCs w:val="20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EF7257"/>
    <w:pPr>
      <w:spacing w:before="100" w:beforeAutospacing="1" w:after="100" w:afterAutospacing="1" w:line="276" w:lineRule="auto"/>
    </w:pPr>
    <w:rPr>
      <w:rFonts w:ascii="Times New Roman" w:eastAsiaTheme="minorEastAsia" w:hAnsi="Times New Roman" w:cs="Times New Roman"/>
      <w:sz w:val="22"/>
      <w:szCs w:val="22"/>
      <w:lang w:val="en-IN"/>
    </w:rPr>
  </w:style>
  <w:style w:type="paragraph" w:styleId="BodyTextIndent3">
    <w:name w:val="Body Text Indent 3"/>
    <w:basedOn w:val="Normal"/>
    <w:link w:val="BodyTextIndent3Char"/>
    <w:semiHidden/>
    <w:unhideWhenUsed/>
    <w:rsid w:val="00EF7257"/>
    <w:pPr>
      <w:spacing w:after="120" w:line="259" w:lineRule="auto"/>
      <w:ind w:left="283"/>
    </w:pPr>
    <w:rPr>
      <w:rFonts w:ascii="Souvenir Lt BT" w:eastAsia="Times New Roman" w:hAnsi="Souvenir Lt BT" w:cs="Times New Roman"/>
      <w:sz w:val="16"/>
      <w:szCs w:val="16"/>
      <w:lang w:val="en-GB" w:eastAsia="zh-CN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F7257"/>
    <w:rPr>
      <w:rFonts w:ascii="Souvenir Lt BT" w:eastAsia="Times New Roman" w:hAnsi="Souvenir Lt BT" w:cs="Times New Roman"/>
      <w:sz w:val="16"/>
      <w:szCs w:val="16"/>
      <w:lang w:eastAsia="zh-CN"/>
    </w:rPr>
  </w:style>
  <w:style w:type="paragraph" w:customStyle="1" w:styleId="Style2">
    <w:name w:val="Style2"/>
    <w:basedOn w:val="Normal"/>
    <w:link w:val="Style2Char"/>
    <w:qFormat/>
    <w:rsid w:val="00C25232"/>
    <w:pPr>
      <w:tabs>
        <w:tab w:val="left" w:pos="720"/>
        <w:tab w:val="left" w:pos="1080"/>
      </w:tabs>
      <w:spacing w:after="160" w:line="259" w:lineRule="auto"/>
      <w:jc w:val="both"/>
    </w:pPr>
    <w:rPr>
      <w:rFonts w:ascii="Souvenir Lt BT" w:eastAsia="Times New Roman" w:hAnsi="Souvenir Lt BT" w:cs="Times New Roman"/>
      <w:sz w:val="20"/>
      <w:szCs w:val="20"/>
      <w:lang w:val="en-GB" w:eastAsia="zh-CN"/>
    </w:rPr>
  </w:style>
  <w:style w:type="character" w:customStyle="1" w:styleId="Style1">
    <w:name w:val="Style1"/>
    <w:basedOn w:val="DefaultParagraphFont"/>
    <w:rsid w:val="00C25232"/>
    <w:rPr>
      <w:bdr w:val="single" w:sz="4" w:space="0" w:color="auto"/>
    </w:rPr>
  </w:style>
  <w:style w:type="paragraph" w:styleId="Title">
    <w:name w:val="Title"/>
    <w:basedOn w:val="Normal"/>
    <w:link w:val="TitleChar"/>
    <w:qFormat/>
    <w:rsid w:val="00C25232"/>
    <w:pPr>
      <w:tabs>
        <w:tab w:val="left" w:pos="426"/>
        <w:tab w:val="left" w:pos="851"/>
      </w:tabs>
      <w:spacing w:before="20" w:after="20" w:line="259" w:lineRule="auto"/>
      <w:jc w:val="center"/>
    </w:pPr>
    <w:rPr>
      <w:rFonts w:ascii="Souvenir Lt BT" w:eastAsia="Times New Roman" w:hAnsi="Souvenir Lt BT" w:cs="Times New Roman"/>
      <w:b/>
      <w:sz w:val="22"/>
      <w:szCs w:val="20"/>
      <w:lang w:val="en-GB" w:eastAsia="zh-CN"/>
    </w:rPr>
  </w:style>
  <w:style w:type="character" w:customStyle="1" w:styleId="TitleChar">
    <w:name w:val="Title Char"/>
    <w:basedOn w:val="DefaultParagraphFont"/>
    <w:link w:val="Title"/>
    <w:rsid w:val="00C25232"/>
    <w:rPr>
      <w:rFonts w:ascii="Souvenir Lt BT" w:eastAsia="Times New Roman" w:hAnsi="Souvenir Lt BT" w:cs="Times New Roman"/>
      <w:b/>
      <w:szCs w:val="20"/>
    </w:rPr>
  </w:style>
  <w:style w:type="paragraph" w:customStyle="1" w:styleId="n">
    <w:name w:val="n"/>
    <w:basedOn w:val="Heading6"/>
    <w:rsid w:val="00C25232"/>
    <w:pPr>
      <w:autoSpaceDE/>
      <w:autoSpaceDN/>
      <w:adjustRightInd/>
    </w:pPr>
    <w:rPr>
      <w:rFonts w:eastAsia="Times New Roman" w:cs="Times New Roman"/>
      <w:b w:val="0"/>
      <w:bCs w:val="0"/>
      <w:sz w:val="18"/>
      <w:szCs w:val="20"/>
      <w:u w:val="none"/>
    </w:rPr>
  </w:style>
  <w:style w:type="paragraph" w:customStyle="1" w:styleId="xxxxx">
    <w:name w:val="xxxxx"/>
    <w:basedOn w:val="Normal"/>
    <w:link w:val="xxxxxChar"/>
    <w:qFormat/>
    <w:rsid w:val="00D72F89"/>
    <w:pPr>
      <w:spacing w:before="20" w:after="20" w:line="288" w:lineRule="auto"/>
      <w:jc w:val="both"/>
    </w:pPr>
    <w:rPr>
      <w:rFonts w:ascii="Arial" w:eastAsiaTheme="minorEastAsia" w:hAnsi="Arial" w:cs="Arial"/>
      <w:b/>
      <w:sz w:val="28"/>
      <w:szCs w:val="28"/>
      <w:lang w:val="en-GB" w:eastAsia="zh-CN"/>
    </w:rPr>
  </w:style>
  <w:style w:type="character" w:customStyle="1" w:styleId="xxxxxChar">
    <w:name w:val="xxxxx Char"/>
    <w:basedOn w:val="DefaultParagraphFont"/>
    <w:link w:val="xxxxx"/>
    <w:rsid w:val="00D72F89"/>
    <w:rPr>
      <w:rFonts w:ascii="Arial" w:eastAsia="MS Mincho" w:hAnsi="Arial" w:cs="Arial"/>
      <w:b/>
      <w:sz w:val="28"/>
      <w:szCs w:val="28"/>
    </w:rPr>
  </w:style>
  <w:style w:type="paragraph" w:customStyle="1" w:styleId="12arealblock">
    <w:name w:val="12 areal block"/>
    <w:basedOn w:val="Normal"/>
    <w:link w:val="12arealblockChar"/>
    <w:qFormat/>
    <w:rsid w:val="005A353C"/>
    <w:pPr>
      <w:spacing w:before="20" w:after="20" w:line="288" w:lineRule="auto"/>
      <w:jc w:val="both"/>
    </w:pPr>
    <w:rPr>
      <w:rFonts w:ascii="Arial" w:eastAsia="Adobe Fangsong Std R" w:hAnsi="Arial" w:cs="Arial"/>
      <w:noProof/>
      <w:sz w:val="22"/>
      <w:szCs w:val="22"/>
      <w:lang w:val="en-GB" w:eastAsia="zh-CN"/>
    </w:rPr>
  </w:style>
  <w:style w:type="character" w:customStyle="1" w:styleId="12arealblockChar">
    <w:name w:val="12 areal block Char"/>
    <w:basedOn w:val="DefaultParagraphFont"/>
    <w:link w:val="12arealblock"/>
    <w:rsid w:val="005A353C"/>
    <w:rPr>
      <w:rFonts w:ascii="Arial" w:eastAsia="Adobe Fangsong Std R" w:hAnsi="Arial" w:cs="Arial"/>
      <w:noProof/>
      <w:sz w:val="24"/>
      <w:szCs w:val="24"/>
    </w:rPr>
  </w:style>
  <w:style w:type="paragraph" w:customStyle="1" w:styleId="12">
    <w:name w:val="12"/>
    <w:basedOn w:val="12arealblock"/>
    <w:link w:val="12Char"/>
    <w:qFormat/>
    <w:rsid w:val="005A353C"/>
    <w:rPr>
      <w:rFonts w:eastAsia="Arial"/>
      <w:b/>
    </w:rPr>
  </w:style>
  <w:style w:type="character" w:customStyle="1" w:styleId="12Char">
    <w:name w:val="12 Char"/>
    <w:basedOn w:val="12arealblockChar"/>
    <w:link w:val="12"/>
    <w:rsid w:val="005A353C"/>
    <w:rPr>
      <w:rFonts w:ascii="Arial" w:eastAsia="Arial" w:hAnsi="Arial" w:cs="Arial"/>
      <w:b/>
      <w:noProof/>
      <w:sz w:val="24"/>
      <w:szCs w:val="24"/>
    </w:rPr>
  </w:style>
  <w:style w:type="character" w:customStyle="1" w:styleId="DocumentMapChar1">
    <w:name w:val="Document Map Char1"/>
    <w:basedOn w:val="DefaultParagraphFont"/>
    <w:uiPriority w:val="99"/>
    <w:semiHidden/>
    <w:rsid w:val="00AB3794"/>
    <w:rPr>
      <w:rFonts w:ascii="Segoe UI" w:eastAsia="MS Mincho" w:hAnsi="Segoe UI" w:cs="Segoe UI"/>
      <w:kern w:val="0"/>
      <w:sz w:val="16"/>
      <w:szCs w:val="16"/>
      <w:lang w:eastAsia="en-US"/>
    </w:rPr>
  </w:style>
  <w:style w:type="character" w:styleId="Strong">
    <w:name w:val="Strong"/>
    <w:basedOn w:val="DefaultParagraphFont"/>
    <w:uiPriority w:val="22"/>
    <w:qFormat/>
    <w:rsid w:val="00AB3794"/>
    <w:rPr>
      <w:b/>
      <w:bCs/>
    </w:rPr>
  </w:style>
  <w:style w:type="paragraph" w:customStyle="1" w:styleId="STUDYSUBHEADING">
    <w:name w:val="STUDY SUB HEADING"/>
    <w:basedOn w:val="ListParagraph"/>
    <w:next w:val="Heading1"/>
    <w:link w:val="STUDYSUBHEADINGChar"/>
    <w:qFormat/>
    <w:rsid w:val="00AB3794"/>
    <w:pPr>
      <w:numPr>
        <w:numId w:val="1"/>
      </w:numPr>
      <w:spacing w:before="80" w:after="80" w:line="288" w:lineRule="auto"/>
      <w:jc w:val="both"/>
    </w:pPr>
    <w:rPr>
      <w:rFonts w:ascii="Adobe Fangsong Std R" w:eastAsia="Adobe Fangsong Std R" w:hAnsi="Adobe Fangsong Std R" w:cs="Arial"/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B3794"/>
    <w:rPr>
      <w:rFonts w:ascii="Kundli" w:eastAsia="MS Mincho" w:hAnsi="Kundli" w:cs="Angsana New"/>
      <w:sz w:val="24"/>
      <w:szCs w:val="24"/>
    </w:rPr>
  </w:style>
  <w:style w:type="character" w:customStyle="1" w:styleId="STUDYSUBHEADINGChar">
    <w:name w:val="STUDY SUB HEADING Char"/>
    <w:basedOn w:val="ListParagraphChar"/>
    <w:link w:val="STUDYSUBHEADING"/>
    <w:rsid w:val="00AB3794"/>
    <w:rPr>
      <w:rFonts w:ascii="Adobe Fangsong Std R" w:eastAsia="Adobe Fangsong Std R" w:hAnsi="Adobe Fangsong Std R" w:cs="Arial"/>
      <w:b/>
      <w:sz w:val="28"/>
      <w:szCs w:val="24"/>
      <w:lang w:val="en-GB" w:eastAsia="zh-CN"/>
    </w:rPr>
  </w:style>
  <w:style w:type="character" w:customStyle="1" w:styleId="Style1Char">
    <w:name w:val="Style1 Char"/>
    <w:basedOn w:val="STUDYSUBHEADINGChar"/>
    <w:rsid w:val="00AB3794"/>
    <w:rPr>
      <w:rFonts w:ascii="Adobe Fangsong Std R" w:eastAsia="Arial" w:hAnsi="Adobe Fangsong Std R" w:cs="Arial"/>
      <w:b/>
      <w:color w:val="000000" w:themeColor="text1"/>
      <w:sz w:val="28"/>
      <w:szCs w:val="24"/>
      <w:shd w:val="clear" w:color="auto" w:fill="BFBFBF" w:themeFill="background1" w:themeFillShade="BF"/>
      <w:lang w:val="en-GB" w:eastAsia="zh-CN"/>
    </w:rPr>
  </w:style>
  <w:style w:type="paragraph" w:customStyle="1" w:styleId="Style3">
    <w:name w:val="Style3"/>
    <w:basedOn w:val="Style2"/>
    <w:link w:val="Style3Char"/>
    <w:qFormat/>
    <w:rsid w:val="00AB3794"/>
    <w:pPr>
      <w:tabs>
        <w:tab w:val="clear" w:pos="720"/>
        <w:tab w:val="clear" w:pos="1080"/>
      </w:tabs>
      <w:spacing w:before="80" w:after="80" w:line="288" w:lineRule="auto"/>
      <w:ind w:left="420" w:hanging="420"/>
      <w:contextualSpacing/>
    </w:pPr>
    <w:rPr>
      <w:rFonts w:eastAsia="Arial"/>
    </w:rPr>
  </w:style>
  <w:style w:type="character" w:customStyle="1" w:styleId="Style2Char">
    <w:name w:val="Style2 Char"/>
    <w:basedOn w:val="STUDYSUBHEADINGChar"/>
    <w:link w:val="Style2"/>
    <w:rsid w:val="00AB3794"/>
    <w:rPr>
      <w:rFonts w:ascii="Souvenir Lt BT" w:eastAsia="Times New Roman" w:hAnsi="Souvenir Lt BT" w:cs="Times New Roman"/>
      <w:b w:val="0"/>
      <w:sz w:val="20"/>
      <w:szCs w:val="20"/>
      <w:lang w:val="en-GB" w:eastAsia="zh-CN"/>
    </w:rPr>
  </w:style>
  <w:style w:type="paragraph" w:customStyle="1" w:styleId="G10SUBHEADING">
    <w:name w:val="G10 SUB HEADING"/>
    <w:basedOn w:val="ListBullet"/>
    <w:link w:val="G10SUBHEADINGChar"/>
    <w:qFormat/>
    <w:rsid w:val="00AB3794"/>
  </w:style>
  <w:style w:type="character" w:customStyle="1" w:styleId="Style3Char">
    <w:name w:val="Style3 Char"/>
    <w:basedOn w:val="Style2Char"/>
    <w:link w:val="Style3"/>
    <w:rsid w:val="00AB3794"/>
    <w:rPr>
      <w:rFonts w:ascii="Souvenir Lt BT" w:eastAsia="Arial" w:hAnsi="Souvenir Lt BT" w:cs="Times New Roman"/>
      <w:b w:val="0"/>
      <w:sz w:val="20"/>
      <w:szCs w:val="20"/>
      <w:lang w:val="en-GB" w:eastAsia="zh-CN"/>
    </w:rPr>
  </w:style>
  <w:style w:type="paragraph" w:customStyle="1" w:styleId="G10">
    <w:name w:val="G10"/>
    <w:basedOn w:val="Normal"/>
    <w:link w:val="G10Char"/>
    <w:qFormat/>
    <w:rsid w:val="00AB3794"/>
    <w:pPr>
      <w:spacing w:before="30" w:after="30" w:line="264" w:lineRule="auto"/>
      <w:jc w:val="both"/>
    </w:pPr>
    <w:rPr>
      <w:rFonts w:ascii="Arial" w:eastAsia="Adobe Fangsong Std R" w:hAnsi="Arial" w:cs="Arial"/>
      <w:sz w:val="28"/>
      <w:szCs w:val="28"/>
      <w:lang w:val="en-GB" w:eastAsia="zh-CN"/>
    </w:rPr>
  </w:style>
  <w:style w:type="character" w:customStyle="1" w:styleId="ListBulletChar">
    <w:name w:val="List Bullet Char"/>
    <w:basedOn w:val="DefaultParagraphFont"/>
    <w:link w:val="ListBullet"/>
    <w:rsid w:val="00AB3794"/>
    <w:rPr>
      <w:rFonts w:ascii="Times New Roman" w:eastAsia="SimSun" w:hAnsi="Times New Roman" w:cs="Angsana New"/>
      <w:sz w:val="24"/>
      <w:szCs w:val="24"/>
    </w:rPr>
  </w:style>
  <w:style w:type="character" w:customStyle="1" w:styleId="G10SUBHEADINGChar">
    <w:name w:val="G10 SUB HEADING Char"/>
    <w:basedOn w:val="ListBulletChar"/>
    <w:link w:val="G10SUBHEADING"/>
    <w:rsid w:val="00AB3794"/>
    <w:rPr>
      <w:rFonts w:ascii="Times New Roman" w:eastAsia="SimSun" w:hAnsi="Times New Roman" w:cs="Angsana New"/>
      <w:sz w:val="24"/>
      <w:szCs w:val="24"/>
    </w:rPr>
  </w:style>
  <w:style w:type="paragraph" w:customStyle="1" w:styleId="XXXXXX">
    <w:name w:val="XXXXXX"/>
    <w:basedOn w:val="G10"/>
    <w:link w:val="XXXXXXChar"/>
    <w:qFormat/>
    <w:rsid w:val="00AB3794"/>
  </w:style>
  <w:style w:type="character" w:customStyle="1" w:styleId="G10Char">
    <w:name w:val="G10 Char"/>
    <w:basedOn w:val="DefaultParagraphFont"/>
    <w:link w:val="G10"/>
    <w:rsid w:val="00AB3794"/>
    <w:rPr>
      <w:rFonts w:ascii="Arial" w:eastAsia="Adobe Fangsong Std R" w:hAnsi="Arial" w:cs="Arial"/>
      <w:sz w:val="28"/>
      <w:szCs w:val="28"/>
    </w:rPr>
  </w:style>
  <w:style w:type="paragraph" w:customStyle="1" w:styleId="XXXXXXX">
    <w:name w:val="XXXXXXX"/>
    <w:basedOn w:val="XXXXXX"/>
    <w:link w:val="XXXXXXXChar"/>
    <w:qFormat/>
    <w:rsid w:val="00AB3794"/>
    <w:pPr>
      <w:jc w:val="left"/>
    </w:pPr>
    <w:rPr>
      <w:rFonts w:eastAsia="Arial"/>
      <w:b/>
    </w:rPr>
  </w:style>
  <w:style w:type="character" w:customStyle="1" w:styleId="XXXXXXChar">
    <w:name w:val="XXXXXX Char"/>
    <w:basedOn w:val="G10Char"/>
    <w:link w:val="XXXXXX"/>
    <w:rsid w:val="00AB3794"/>
    <w:rPr>
      <w:rFonts w:ascii="Arial" w:eastAsia="Adobe Fangsong Std R" w:hAnsi="Arial" w:cs="Arial"/>
      <w:sz w:val="28"/>
      <w:szCs w:val="28"/>
    </w:rPr>
  </w:style>
  <w:style w:type="character" w:styleId="BookTitle">
    <w:name w:val="Book Title"/>
    <w:basedOn w:val="DefaultParagraphFont"/>
    <w:uiPriority w:val="33"/>
    <w:qFormat/>
    <w:rsid w:val="00AB3794"/>
    <w:rPr>
      <w:b/>
      <w:bCs/>
      <w:i/>
      <w:iCs/>
      <w:spacing w:val="5"/>
    </w:rPr>
  </w:style>
  <w:style w:type="character" w:customStyle="1" w:styleId="XXXXXXXChar">
    <w:name w:val="XXXXXXX Char"/>
    <w:basedOn w:val="XXXXXXChar"/>
    <w:link w:val="XXXXXXX"/>
    <w:rsid w:val="00AB3794"/>
    <w:rPr>
      <w:rFonts w:ascii="Arial" w:eastAsia="Arial" w:hAnsi="Arial" w:cs="Arial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7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microsoft.com/office/2007/relationships/hdphoto" Target="media/hdphoto2.wdp"/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microsoft.com/office/2007/relationships/hdphoto" Target="media/hdphoto2.wdp"/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5" Type="http://schemas.openxmlformats.org/officeDocument/2006/relationships/image" Target="media/image5.png"/><Relationship Id="rId4" Type="http://schemas.microsoft.com/office/2007/relationships/hdphoto" Target="media/hdphoto1.wdp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microsoft.com/office/2007/relationships/hdphoto" Target="media/hdphoto1.wd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ocuments\Custom%20Office%20Templates\STUDY%20MATERIALS%20(CHEMISTYRY)%20IIT-%20JEE%202025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Placeholder1</b:Tag>
    <b:RefOrder>1</b:RefOrder>
  </b:Source>
</b:Sources>
</file>

<file path=customXml/itemProps1.xml><?xml version="1.0" encoding="utf-8"?>
<ds:datastoreItem xmlns:ds="http://schemas.openxmlformats.org/officeDocument/2006/customXml" ds:itemID="{445E31B2-5C19-49F7-A459-0B48BB4B8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STUDY MATERIALS (CHEMISTYRY) IIT- JEE 2025</Template>
  <TotalTime>13</TotalTime>
  <Pages>4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G10 EDUCATIONAL PLATFORM</cp:lastModifiedBy>
  <cp:revision>4</cp:revision>
  <cp:lastPrinted>2025-04-20T07:35:00Z</cp:lastPrinted>
  <dcterms:created xsi:type="dcterms:W3CDTF">2025-04-06T14:00:00Z</dcterms:created>
  <dcterms:modified xsi:type="dcterms:W3CDTF">2025-04-20T07:39:00Z</dcterms:modified>
</cp:coreProperties>
</file>